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36"/>
        <w:gridCol w:w="6404"/>
      </w:tblGrid>
      <w:tr w:rsidR="002C2CDD" w:rsidRPr="00333CD3" w14:paraId="7B0ACF02" w14:textId="77777777" w:rsidTr="00940951">
        <w:trPr>
          <w:trHeight w:val="11710"/>
        </w:trPr>
        <w:tc>
          <w:tcPr>
            <w:tcW w:w="3636" w:type="dxa"/>
            <w:tcMar>
              <w:top w:w="504" w:type="dxa"/>
              <w:right w:w="720" w:type="dxa"/>
            </w:tcMar>
          </w:tcPr>
          <w:p w14:paraId="6A719E3F" w14:textId="64A964D7" w:rsidR="00523479" w:rsidRDefault="00BF37F0" w:rsidP="00523479">
            <w:pPr>
              <w:pStyle w:val="Iniciales"/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518E7381" wp14:editId="429D8E4B">
                  <wp:simplePos x="0" y="0"/>
                  <wp:positionH relativeFrom="column">
                    <wp:posOffset>48434</wp:posOffset>
                  </wp:positionH>
                  <wp:positionV relativeFrom="paragraph">
                    <wp:posOffset>-434445</wp:posOffset>
                  </wp:positionV>
                  <wp:extent cx="1644650" cy="1703539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296" cy="170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color w:val="000000" w:themeColor="text1"/>
                </w:rPr>
                <w:alias w:val="Iniciales:"/>
                <w:tag w:val="Iniciales:"/>
                <w:id w:val="-606576828"/>
                <w:placeholder>
                  <w:docPart w:val="4A580BCC29724D3BB460AA7D7C4D5BC3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A7274">
                  <w:t>S</w:t>
                </w:r>
                <w:r w:rsidR="003A7274" w:rsidRPr="00333CD3">
                  <w:t>N</w:t>
                </w:r>
              </w:sdtContent>
            </w:sdt>
            <w:r w:rsidR="00E02DCD"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65ACDFD" wp14:editId="149D48A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6C6635C8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lAsMA&#10;AADbAAAADwAAAGRycy9kb3ducmV2LnhtbESPT2sCMRTE74LfIbxCb5rtH4qsRqkFUfFQ1Pb+TJ67&#10;SzcvSxJ312/fCILHYWZ+w8wWva1FSz5UjhW8jDMQxNqZigsFP8fVaAIiRGSDtWNScKUAi/lwMMPc&#10;uI731B5iIRKEQ44KyhibXMqgS7IYxq4hTt7ZeYsxSV9I47FLcFvL1yz7kBYrTgslNvRVkv47XKyC&#10;X3dedlafeNtev6vLeue1nuyUen7qP6cgIvXxEb63N0bB+xv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WlAsMAAADbAAAADwAAAAAAAAAAAAAAAACYAgAAZHJzL2Rv&#10;d25yZXYueG1sUEsFBgAAAAAEAAQA9QAAAIgDAAAAAA==&#10;" filled="f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PdcQA&#10;AADbAAAADwAAAGRycy9kb3ducmV2LnhtbESPT2vCQBTE7wW/w/KE3upGCaLRjYgg7aUHtVC9PbIv&#10;fzD7NmRfNe2n7xYKHoeZ+Q2z3gyuVTfqQ+PZwHSSgCIuvG24MvBx2r8sQAVBtth6JgPfFGCTj57W&#10;mFl/5wPdjlKpCOGQoYFapMu0DkVNDsPEd8TRK33vUKLsK217vEe4a/UsSebaYcNxocaOdjUV1+OX&#10;M1Be0vRzd+DTmX6syPvyMm9eO2Oex8N2BUpokEf4v/1mDaQp/H2JP0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j3XEAAAA2wAAAA8AAAAAAAAAAAAAAAAAmAIAAGRycy9k&#10;b3ducmV2LnhtbFBLBQYAAAAABAAEAPUAAACJAwAAAAA=&#10;" adj="626" filled="f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oRsIA&#10;AADaAAAADwAAAGRycy9kb3ducmV2LnhtbESPQYvCMBSE7wv+h/AEL6Jp3WXVahQVlL1uVdDbo3m2&#10;xealNFHrv98Iwh6HmfmGmS9bU4k7Na60rCAeRiCIM6tLzhUc9tvBBITzyBory6TgSQ6Wi87HHBNt&#10;H/xL99TnIkDYJaig8L5OpHRZQQbd0NbEwbvYxqAPssmlbvAR4KaSoyj6lgZLDgsF1rQpKLumN6Pg&#10;OK3T+LMt4/G5/8zc18ru1oeTUr1uu5qB8NT6//C7/aMVjOB1Jdw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yhGwgAAANoAAAAPAAAAAAAAAAAAAAAAAJgCAABkcnMvZG93&#10;bnJldi54bWxQSwUGAAAAAAQABAD1AAAAhwM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3D0B7D9" w14:textId="77777777" w:rsidR="00A50939" w:rsidRPr="00333CD3" w:rsidRDefault="00CA2807" w:rsidP="00A82A99">
            <w:pPr>
              <w:pStyle w:val="Ttulo3"/>
              <w:tabs>
                <w:tab w:val="right" w:pos="2956"/>
              </w:tabs>
            </w:pPr>
            <w:sdt>
              <w:sdtPr>
                <w:alias w:val="Objetivo:"/>
                <w:tag w:val="Objetivo:"/>
                <w:id w:val="319159961"/>
                <w:placeholder>
                  <w:docPart w:val="E70CF0DCB74E4823BA85A8D334896DAE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  <w:r w:rsidR="00A82A99">
              <w:tab/>
            </w:r>
          </w:p>
          <w:p w14:paraId="1929B4F5" w14:textId="77777777" w:rsidR="002C2CDD" w:rsidRPr="00333CD3" w:rsidRDefault="00A10F51" w:rsidP="007569C1">
            <w:r>
              <w:t>Obtener un puesto en la empresa, para contribuir con mi experiencia en prácticas y habilidades en el logro de las metas generales de la empresa y las responsabilidades a mi cargo, con la oportunidad de continuar desarrollándome</w:t>
            </w:r>
            <w:r w:rsidR="0016765D">
              <w:t>.</w:t>
            </w:r>
          </w:p>
          <w:p w14:paraId="700FEC86" w14:textId="77777777" w:rsidR="002C2CDD" w:rsidRPr="00333CD3" w:rsidRDefault="00CA2807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95E6DF4682554245B43C6DA678F5E2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14:paraId="2DF1C27F" w14:textId="77777777" w:rsidR="00741125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Gusto por la investigación.</w:t>
            </w:r>
          </w:p>
          <w:p w14:paraId="2EBF58AE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Responsable.</w:t>
            </w:r>
          </w:p>
          <w:p w14:paraId="7DB9DD2E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Honesto</w:t>
            </w:r>
          </w:p>
          <w:p w14:paraId="5E6722F9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Creativo.</w:t>
            </w:r>
          </w:p>
          <w:p w14:paraId="35B58EA3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Organizado.</w:t>
            </w:r>
          </w:p>
          <w:p w14:paraId="26AE9D76" w14:textId="5FB64457" w:rsidR="001E240D" w:rsidRDefault="001E240D" w:rsidP="001D55D1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Proactivo.</w:t>
            </w:r>
          </w:p>
          <w:p w14:paraId="13DB6D12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Trabajo en equipo.</w:t>
            </w:r>
            <w:r w:rsidRPr="00333CD3">
              <w:rPr>
                <w:lang w:bidi="es-ES"/>
              </w:rPr>
              <w:t xml:space="preserve"> </w:t>
            </w:r>
          </w:p>
          <w:p w14:paraId="63F3FDAA" w14:textId="77777777" w:rsidR="0016765D" w:rsidRPr="00333CD3" w:rsidRDefault="0016765D" w:rsidP="0016765D">
            <w:pPr>
              <w:pStyle w:val="Ttulo3"/>
            </w:pPr>
            <w:r>
              <w:rPr>
                <w:lang w:bidi="es-ES"/>
              </w:rPr>
              <w:t>MÁS Informacion</w:t>
            </w:r>
          </w:p>
          <w:p w14:paraId="22575074" w14:textId="3F2849C3" w:rsidR="0016765D" w:rsidRDefault="0016765D" w:rsidP="0016765D">
            <w:pPr>
              <w:rPr>
                <w:lang w:bidi="es-ES"/>
              </w:rPr>
            </w:pPr>
            <w:r>
              <w:rPr>
                <w:lang w:bidi="es-ES"/>
              </w:rPr>
              <w:t>Edad: 2</w:t>
            </w:r>
            <w:r w:rsidR="00A058CB">
              <w:rPr>
                <w:lang w:bidi="es-ES"/>
              </w:rPr>
              <w:t>3</w:t>
            </w:r>
            <w:r>
              <w:rPr>
                <w:lang w:bidi="es-ES"/>
              </w:rPr>
              <w:t xml:space="preserve"> años.</w:t>
            </w:r>
          </w:p>
          <w:p w14:paraId="0AB648FC" w14:textId="77777777" w:rsidR="0016765D" w:rsidRDefault="0016765D" w:rsidP="0016765D">
            <w:pPr>
              <w:rPr>
                <w:lang w:bidi="es-ES"/>
              </w:rPr>
            </w:pPr>
            <w:r>
              <w:rPr>
                <w:lang w:bidi="es-ES"/>
              </w:rPr>
              <w:t>Estado Civil: Soltero.</w:t>
            </w:r>
          </w:p>
          <w:p w14:paraId="0E1AB308" w14:textId="77777777" w:rsidR="0016765D" w:rsidRDefault="0016765D" w:rsidP="0016765D">
            <w:pPr>
              <w:rPr>
                <w:lang w:bidi="es-ES"/>
              </w:rPr>
            </w:pPr>
            <w:r>
              <w:rPr>
                <w:lang w:bidi="es-ES"/>
              </w:rPr>
              <w:t>Disponibilidad: Inmediata.</w:t>
            </w:r>
          </w:p>
          <w:p w14:paraId="3152F853" w14:textId="706247FB" w:rsidR="0016765D" w:rsidRPr="00333CD3" w:rsidRDefault="0016765D" w:rsidP="0016765D">
            <w:pPr>
              <w:rPr>
                <w:lang w:bidi="es-ES"/>
              </w:rPr>
            </w:pPr>
            <w:r>
              <w:rPr>
                <w:lang w:bidi="es-ES"/>
              </w:rPr>
              <w:t xml:space="preserve">Nivel de </w:t>
            </w:r>
            <w:r w:rsidR="00B85127">
              <w:rPr>
                <w:lang w:bidi="es-ES"/>
              </w:rPr>
              <w:t>inglés</w:t>
            </w:r>
            <w:r>
              <w:rPr>
                <w:lang w:bidi="es-ES"/>
              </w:rPr>
              <w:t xml:space="preserve">: </w:t>
            </w:r>
            <w:r w:rsidR="001D55D1">
              <w:rPr>
                <w:lang w:bidi="es-ES"/>
              </w:rPr>
              <w:t>30</w:t>
            </w:r>
            <w:r w:rsidR="003E4880">
              <w:rPr>
                <w:lang w:bidi="es-ES"/>
              </w:rPr>
              <w:t xml:space="preserve"> - 40</w:t>
            </w:r>
            <w:r>
              <w:rPr>
                <w:lang w:bidi="es-ES"/>
              </w:rPr>
              <w:t>%</w:t>
            </w:r>
          </w:p>
          <w:p w14:paraId="570D4764" w14:textId="77777777" w:rsidR="001E240D" w:rsidRPr="00333CD3" w:rsidRDefault="001E240D" w:rsidP="0016765D">
            <w:pPr>
              <w:rPr>
                <w:lang w:bidi="es-ES"/>
              </w:rPr>
            </w:pPr>
          </w:p>
        </w:tc>
        <w:tc>
          <w:tcPr>
            <w:tcW w:w="6403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pPr w:leftFromText="141" w:rightFromText="141" w:horzAnchor="margin" w:tblpY="-765"/>
              <w:tblOverlap w:val="never"/>
              <w:tblW w:w="67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719"/>
            </w:tblGrid>
            <w:tr w:rsidR="00C612DA" w:rsidRPr="00333CD3" w14:paraId="17855D95" w14:textId="77777777" w:rsidTr="005D2515">
              <w:trPr>
                <w:trHeight w:hRule="exact" w:val="1176"/>
              </w:trPr>
              <w:tc>
                <w:tcPr>
                  <w:tcW w:w="6719" w:type="dxa"/>
                  <w:vAlign w:val="center"/>
                </w:tcPr>
                <w:p w14:paraId="3378ACDB" w14:textId="77777777" w:rsidR="00C612DA" w:rsidRPr="00333CD3" w:rsidRDefault="00CA2807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1D9181857547401F9F6F02092ED0E27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10F51">
                        <w:t>Carlos Ivan Soto PÉrez</w:t>
                      </w:r>
                    </w:sdtContent>
                  </w:sdt>
                </w:p>
                <w:p w14:paraId="378C2C1E" w14:textId="77777777" w:rsidR="00C612DA" w:rsidRPr="00333CD3" w:rsidRDefault="00CA2807" w:rsidP="00FD2221">
                  <w:pPr>
                    <w:pStyle w:val="Ttulo2"/>
                    <w:jc w:val="left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BF858B6B7FFA49C183DDB3B5C3B2455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10F51" w:rsidRPr="00A10F51">
                        <w:t>Ingeniería en sistemas computacionale</w:t>
                      </w:r>
                    </w:sdtContent>
                  </w:sdt>
                  <w:r w:rsidR="00A10F51">
                    <w:rPr>
                      <w:lang w:bidi="es-ES"/>
                    </w:rPr>
                    <w:t xml:space="preserve">s </w:t>
                  </w:r>
                  <w:r w:rsidR="00E02DCD">
                    <w:rPr>
                      <w:lang w:bidi="es-ES"/>
                    </w:rPr>
                    <w:t xml:space="preserve">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72415A28250544F7A07908708FA58D2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565C5">
                        <w:t>especialidad en desarrollo web y móvil.</w:t>
                      </w:r>
                    </w:sdtContent>
                  </w:sdt>
                </w:p>
              </w:tc>
            </w:tr>
          </w:tbl>
          <w:p w14:paraId="7263D912" w14:textId="77777777" w:rsidR="002C2CDD" w:rsidRPr="00333CD3" w:rsidRDefault="00CA2807" w:rsidP="005D2515">
            <w:pPr>
              <w:pStyle w:val="Ttulo3"/>
              <w:spacing w:before="480"/>
            </w:pPr>
            <w:sdt>
              <w:sdtPr>
                <w:alias w:val="Experiencia:"/>
                <w:tag w:val="Experiencia:"/>
                <w:id w:val="1217937480"/>
                <w:placeholder>
                  <w:docPart w:val="5C638B7EDB1245C68CF540095BBD07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</w:t>
                </w:r>
              </w:sdtContent>
            </w:sdt>
          </w:p>
          <w:p w14:paraId="0BBD1E7D" w14:textId="77777777" w:rsidR="00A058CB" w:rsidRPr="00E51D7A" w:rsidRDefault="007819AC" w:rsidP="00A058CB">
            <w:pPr>
              <w:rPr>
                <w:sz w:val="22"/>
                <w:lang w:bidi="es-ES"/>
              </w:rPr>
            </w:pPr>
            <w:r w:rsidRPr="005D00C4">
              <w:rPr>
                <w:sz w:val="22"/>
                <w:lang w:bidi="es-ES"/>
              </w:rPr>
              <w:t>• Asistí a diferentes concursos como</w:t>
            </w:r>
            <w:r>
              <w:rPr>
                <w:lang w:bidi="es-ES"/>
              </w:rPr>
              <w:t>:</w:t>
            </w:r>
          </w:p>
          <w:p w14:paraId="6BD031CE" w14:textId="77777777" w:rsidR="002B7454" w:rsidRDefault="00A058CB" w:rsidP="002B7454">
            <w:pPr>
              <w:pStyle w:val="Prrafodelista"/>
              <w:numPr>
                <w:ilvl w:val="0"/>
                <w:numId w:val="1"/>
              </w:numPr>
            </w:pPr>
            <w:r>
              <w:t>“</w:t>
            </w:r>
            <w:proofErr w:type="spellStart"/>
            <w:r w:rsidRPr="00A058CB">
              <w:t>The</w:t>
            </w:r>
            <w:proofErr w:type="spellEnd"/>
            <w:r w:rsidRPr="00A058CB">
              <w:t xml:space="preserve"> 2022 ICPC Gran Premio de </w:t>
            </w:r>
            <w:proofErr w:type="spellStart"/>
            <w:r w:rsidRPr="00A058CB">
              <w:t>Mexico</w:t>
            </w:r>
            <w:proofErr w:type="spellEnd"/>
            <w:r>
              <w:t>”.</w:t>
            </w:r>
          </w:p>
          <w:p w14:paraId="7B2DFBB8" w14:textId="796CCCFD" w:rsidR="005D2515" w:rsidRDefault="002B7454" w:rsidP="002B7454">
            <w:pPr>
              <w:pStyle w:val="Prrafodelista"/>
              <w:numPr>
                <w:ilvl w:val="0"/>
                <w:numId w:val="1"/>
              </w:numPr>
            </w:pPr>
            <w:r>
              <w:t>“</w:t>
            </w:r>
            <w:r>
              <w:t>7m</w:t>
            </w:r>
            <w:r>
              <w:t>o. ITSA SAN PEDRO CONTEST 202</w:t>
            </w:r>
            <w:r>
              <w:t>2</w:t>
            </w:r>
            <w:r>
              <w:t>”</w:t>
            </w:r>
          </w:p>
          <w:p w14:paraId="7B8B6D5D" w14:textId="1FD04051" w:rsidR="007819AC" w:rsidRPr="00A058CB" w:rsidRDefault="005D2515" w:rsidP="005D2515">
            <w:pPr>
              <w:pStyle w:val="Prrafodelista"/>
              <w:numPr>
                <w:ilvl w:val="0"/>
                <w:numId w:val="1"/>
              </w:numPr>
            </w:pPr>
            <w:r>
              <w:t>“6to. ITSA SAN PEDRO CONTEST 2021”</w:t>
            </w:r>
          </w:p>
          <w:p w14:paraId="2EEF834B" w14:textId="4A608965" w:rsidR="007819AC" w:rsidRDefault="007819AC" w:rsidP="007819AC">
            <w:pPr>
              <w:pStyle w:val="Prrafodelista"/>
              <w:numPr>
                <w:ilvl w:val="0"/>
                <w:numId w:val="1"/>
              </w:numPr>
            </w:pPr>
            <w:r>
              <w:t>“1er. ITSA CODE CONTEST 2020</w:t>
            </w:r>
            <w:r w:rsidR="005D2515">
              <w:t>, en Piedras negras</w:t>
            </w:r>
            <w:r>
              <w:t>”</w:t>
            </w:r>
            <w:r w:rsidR="0016765D">
              <w:t>.</w:t>
            </w:r>
          </w:p>
          <w:p w14:paraId="358CAD7D" w14:textId="77777777" w:rsidR="007819AC" w:rsidRDefault="007819AC" w:rsidP="007819AC">
            <w:pPr>
              <w:pStyle w:val="Prrafodelista"/>
              <w:numPr>
                <w:ilvl w:val="0"/>
                <w:numId w:val="1"/>
              </w:numPr>
            </w:pPr>
            <w:r>
              <w:t>“5to. ITSA SAN PEDRO CONTEST 2019”</w:t>
            </w:r>
            <w:r w:rsidR="0016765D">
              <w:t>.</w:t>
            </w:r>
          </w:p>
          <w:p w14:paraId="70E854B2" w14:textId="77777777" w:rsidR="007819AC" w:rsidRDefault="007819AC" w:rsidP="007819AC">
            <w:pPr>
              <w:pStyle w:val="Prrafodelista"/>
              <w:numPr>
                <w:ilvl w:val="0"/>
                <w:numId w:val="1"/>
              </w:numPr>
            </w:pPr>
            <w:r>
              <w:t>“4to. ITSA SAN PEDRO CONTEST 2018”</w:t>
            </w:r>
            <w:r w:rsidR="0016765D">
              <w:t>.</w:t>
            </w:r>
          </w:p>
          <w:p w14:paraId="1C062B06" w14:textId="77777777" w:rsidR="007819AC" w:rsidRPr="005D00C4" w:rsidRDefault="007819AC" w:rsidP="007819AC">
            <w:pPr>
              <w:rPr>
                <w:sz w:val="22"/>
                <w:lang w:bidi="es-ES"/>
              </w:rPr>
            </w:pPr>
            <w:r w:rsidRPr="005D00C4">
              <w:rPr>
                <w:sz w:val="22"/>
                <w:lang w:bidi="es-ES"/>
              </w:rPr>
              <w:t xml:space="preserve">• Asistí al Hackathon Festival de Futuras Tecnologías 2019: </w:t>
            </w:r>
          </w:p>
          <w:p w14:paraId="33AD507C" w14:textId="1BECCC8A" w:rsidR="007819AC" w:rsidRDefault="007819AC" w:rsidP="007819AC">
            <w:pPr>
              <w:pStyle w:val="Prrafodelista"/>
              <w:numPr>
                <w:ilvl w:val="0"/>
                <w:numId w:val="3"/>
              </w:numPr>
              <w:rPr>
                <w:lang w:bidi="es-ES"/>
              </w:rPr>
            </w:pPr>
            <w:r>
              <w:rPr>
                <w:lang w:bidi="es-ES"/>
              </w:rPr>
              <w:t>Realizado en la Universidad Autónoma de la Laguna</w:t>
            </w:r>
            <w:r w:rsidR="0016765D">
              <w:rPr>
                <w:lang w:bidi="es-ES"/>
              </w:rPr>
              <w:t>.</w:t>
            </w:r>
          </w:p>
          <w:p w14:paraId="1AF56D94" w14:textId="77777777" w:rsidR="002C2CDD" w:rsidRPr="00333CD3" w:rsidRDefault="00A10F51" w:rsidP="005D2515">
            <w:pPr>
              <w:pStyle w:val="Ttulo3"/>
              <w:spacing w:before="480"/>
            </w:pPr>
            <w:r>
              <w:t>ESTUDIOS ACADÉMICOS</w:t>
            </w:r>
          </w:p>
          <w:p w14:paraId="54799A03" w14:textId="77777777" w:rsidR="002C2CDD" w:rsidRPr="00333CD3" w:rsidRDefault="00A10F51" w:rsidP="007569C1">
            <w:pPr>
              <w:pStyle w:val="Ttulo4"/>
            </w:pPr>
            <w:r w:rsidRPr="00A10F51">
              <w:t>Instituto Tecnológico de la Laguna.</w:t>
            </w:r>
            <w:r w:rsidR="005D00C4">
              <w:rPr>
                <w:lang w:bidi="es-ES"/>
              </w:rPr>
              <w:t xml:space="preserve"> </w:t>
            </w:r>
          </w:p>
          <w:p w14:paraId="0A08C98D" w14:textId="3BE02F6D" w:rsidR="003E4880" w:rsidRPr="00333CD3" w:rsidRDefault="00A10F51" w:rsidP="00A10F51">
            <w:r>
              <w:t xml:space="preserve">Dirección: </w:t>
            </w:r>
            <w:proofErr w:type="spellStart"/>
            <w:r>
              <w:t>Blvd</w:t>
            </w:r>
            <w:proofErr w:type="spellEnd"/>
            <w:r>
              <w:t>. Revolución y Calzada. Cuauhtémoc S/N Torreón, Coahuila.</w:t>
            </w:r>
            <w:r w:rsidR="003E4880">
              <w:t xml:space="preserve"> </w:t>
            </w:r>
            <w:r>
              <w:t>CP 27000.</w:t>
            </w:r>
          </w:p>
          <w:p w14:paraId="038BE4CA" w14:textId="77777777" w:rsidR="002C2CDD" w:rsidRPr="00D47510" w:rsidRDefault="007819AC" w:rsidP="005D2515">
            <w:pPr>
              <w:pStyle w:val="Ttulo3"/>
              <w:spacing w:before="480"/>
              <w:rPr>
                <w:sz w:val="28"/>
              </w:rPr>
            </w:pPr>
            <w:r w:rsidRPr="00D47510">
              <w:rPr>
                <w:sz w:val="28"/>
              </w:rPr>
              <w:t>CONOCIMIENTO EN LOS SIGUIENTES lenguajes de programacion</w:t>
            </w:r>
            <w:r w:rsidR="006178B1" w:rsidRPr="00D47510">
              <w:rPr>
                <w:sz w:val="28"/>
              </w:rPr>
              <w:t xml:space="preserve"> y de BASE DE DATOS</w:t>
            </w:r>
          </w:p>
          <w:tbl>
            <w:tblPr>
              <w:tblStyle w:val="Tablaconcuadrcula"/>
              <w:tblW w:w="57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20"/>
              <w:gridCol w:w="2518"/>
            </w:tblGrid>
            <w:tr w:rsidR="006178B1" w:rsidRPr="002B7454" w14:paraId="6F8060B4" w14:textId="77777777" w:rsidTr="005D2515">
              <w:trPr>
                <w:trHeight w:val="993"/>
              </w:trPr>
              <w:tc>
                <w:tcPr>
                  <w:tcW w:w="3220" w:type="dxa"/>
                </w:tcPr>
                <w:p w14:paraId="28D4C1C5" w14:textId="77777777" w:rsidR="006178B1" w:rsidRPr="00E51D7A" w:rsidRDefault="006178B1" w:rsidP="006178B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C#.</w:t>
                  </w:r>
                </w:p>
                <w:p w14:paraId="051A78BD" w14:textId="77777777" w:rsidR="006178B1" w:rsidRPr="00E51D7A" w:rsidRDefault="006178B1" w:rsidP="006178B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C++.</w:t>
                  </w:r>
                </w:p>
                <w:p w14:paraId="639699CA" w14:textId="77777777" w:rsidR="006178B1" w:rsidRPr="00E51D7A" w:rsidRDefault="006178B1" w:rsidP="006178B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Java.</w:t>
                  </w:r>
                </w:p>
                <w:p w14:paraId="2396BDE4" w14:textId="77777777" w:rsidR="006178B1" w:rsidRPr="00E51D7A" w:rsidRDefault="006178B1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Python.</w:t>
                  </w:r>
                </w:p>
                <w:p w14:paraId="2E4AD113" w14:textId="77777777" w:rsidR="005D00C4" w:rsidRDefault="006178B1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JavaScript. </w:t>
                  </w:r>
                </w:p>
                <w:p w14:paraId="68FF8FB2" w14:textId="39CC6629" w:rsidR="002B7454" w:rsidRPr="00E51D7A" w:rsidRDefault="002B7454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r>
                    <w:rPr>
                      <w:lang w:val="en-US" w:bidi="es-ES"/>
                    </w:rPr>
                    <w:t>Swift</w:t>
                  </w:r>
                  <w:r w:rsidRPr="00E51D7A">
                    <w:rPr>
                      <w:lang w:val="en-US" w:bidi="es-ES"/>
                    </w:rPr>
                    <w:t>.</w:t>
                  </w:r>
                </w:p>
              </w:tc>
              <w:tc>
                <w:tcPr>
                  <w:tcW w:w="2518" w:type="dxa"/>
                </w:tcPr>
                <w:p w14:paraId="2F387E86" w14:textId="77777777" w:rsidR="006178B1" w:rsidRPr="00E51D7A" w:rsidRDefault="006178B1" w:rsidP="006178B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PHP.</w:t>
                  </w:r>
                </w:p>
                <w:p w14:paraId="22EDD41A" w14:textId="4830F5E9" w:rsidR="001D55D1" w:rsidRPr="00E51D7A" w:rsidRDefault="006178B1" w:rsidP="003E4880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proofErr w:type="gramStart"/>
                  <w:r w:rsidRPr="00E51D7A">
                    <w:rPr>
                      <w:lang w:val="en-US" w:bidi="es-ES"/>
                    </w:rPr>
                    <w:t>SQL..</w:t>
                  </w:r>
                  <w:proofErr w:type="gramEnd"/>
                </w:p>
                <w:p w14:paraId="18EE9FB2" w14:textId="3C1887D4" w:rsidR="001D55D1" w:rsidRPr="00E51D7A" w:rsidRDefault="001D55D1" w:rsidP="001D55D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HTML.</w:t>
                  </w:r>
                </w:p>
                <w:p w14:paraId="31B1EE69" w14:textId="77777777" w:rsidR="001D55D1" w:rsidRPr="00E51D7A" w:rsidRDefault="001D55D1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CSS</w:t>
                  </w:r>
                </w:p>
                <w:p w14:paraId="23AA6FB3" w14:textId="77777777" w:rsidR="003E4880" w:rsidRDefault="003E4880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Shell Scripting</w:t>
                  </w:r>
                </w:p>
                <w:p w14:paraId="238CE6D6" w14:textId="66F83451" w:rsidR="002B7454" w:rsidRPr="00E51D7A" w:rsidRDefault="002B7454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>Obj-C</w:t>
                  </w:r>
                  <w:r w:rsidRPr="00E51D7A">
                    <w:rPr>
                      <w:lang w:val="en-US" w:bidi="es-ES"/>
                    </w:rPr>
                    <w:t>.</w:t>
                  </w:r>
                </w:p>
              </w:tc>
            </w:tr>
            <w:tr w:rsidR="00B85127" w14:paraId="4D88BFEF" w14:textId="77777777" w:rsidTr="005D2515">
              <w:trPr>
                <w:trHeight w:val="250"/>
              </w:trPr>
              <w:tc>
                <w:tcPr>
                  <w:tcW w:w="5738" w:type="dxa"/>
                  <w:gridSpan w:val="2"/>
                </w:tcPr>
                <w:p w14:paraId="2B0AC5BD" w14:textId="77777777" w:rsidR="00D47510" w:rsidRPr="00E51D7A" w:rsidRDefault="00D47510" w:rsidP="006178B1">
                  <w:pPr>
                    <w:rPr>
                      <w:b/>
                      <w:sz w:val="22"/>
                      <w:lang w:val="en-US" w:bidi="es-ES"/>
                    </w:rPr>
                  </w:pPr>
                </w:p>
                <w:p w14:paraId="5750B050" w14:textId="77777777" w:rsidR="00B85127" w:rsidRPr="00B85127" w:rsidRDefault="00B85127" w:rsidP="006178B1">
                  <w:pPr>
                    <w:rPr>
                      <w:b/>
                      <w:sz w:val="22"/>
                      <w:lang w:bidi="es-ES"/>
                    </w:rPr>
                  </w:pPr>
                  <w:r>
                    <w:rPr>
                      <w:b/>
                      <w:sz w:val="22"/>
                      <w:lang w:bidi="es-ES"/>
                    </w:rPr>
                    <w:t>CONOCIMIENTO EN LOS PROGRAMAS COMO:</w:t>
                  </w:r>
                </w:p>
              </w:tc>
            </w:tr>
            <w:tr w:rsidR="00B85127" w14:paraId="5E724881" w14:textId="77777777" w:rsidTr="005D2515">
              <w:trPr>
                <w:trHeight w:val="496"/>
              </w:trPr>
              <w:tc>
                <w:tcPr>
                  <w:tcW w:w="3220" w:type="dxa"/>
                </w:tcPr>
                <w:p w14:paraId="1238099F" w14:textId="77777777" w:rsidR="00B85127" w:rsidRPr="00E51D7A" w:rsidRDefault="00B85127" w:rsidP="00B85127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NetBeans.</w:t>
                  </w:r>
                </w:p>
                <w:p w14:paraId="0AD5CB6B" w14:textId="77777777" w:rsidR="00B85127" w:rsidRPr="00E51D7A" w:rsidRDefault="00B85127" w:rsidP="00B85127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proofErr w:type="spellStart"/>
                  <w:r w:rsidRPr="00E51D7A">
                    <w:rPr>
                      <w:lang w:val="en-US" w:bidi="es-ES"/>
                    </w:rPr>
                    <w:t>QtCreator</w:t>
                  </w:r>
                  <w:proofErr w:type="spellEnd"/>
                  <w:r w:rsidRPr="00E51D7A">
                    <w:rPr>
                      <w:lang w:val="en-US" w:bidi="es-ES"/>
                    </w:rPr>
                    <w:t>.</w:t>
                  </w:r>
                </w:p>
                <w:p w14:paraId="46E97341" w14:textId="77777777" w:rsidR="00FD2221" w:rsidRPr="00E51D7A" w:rsidRDefault="00B85127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Xamarin.</w:t>
                  </w:r>
                  <w:r w:rsidR="00FD2221" w:rsidRPr="00E51D7A">
                    <w:rPr>
                      <w:lang w:val="en-US" w:bidi="es-ES"/>
                    </w:rPr>
                    <w:t xml:space="preserve"> </w:t>
                  </w:r>
                </w:p>
                <w:p w14:paraId="4521A497" w14:textId="77777777" w:rsidR="00BF37F0" w:rsidRPr="00E51D7A" w:rsidRDefault="00FD2221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Eclipse.</w:t>
                  </w:r>
                </w:p>
                <w:p w14:paraId="0C794ACC" w14:textId="77777777" w:rsidR="00A058CB" w:rsidRPr="00E51D7A" w:rsidRDefault="00BF37F0" w:rsidP="00A058CB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Selenium</w:t>
                  </w:r>
                  <w:r w:rsidR="003E4880" w:rsidRPr="00E51D7A">
                    <w:rPr>
                      <w:lang w:val="en-US" w:bidi="es-ES"/>
                    </w:rPr>
                    <w:t>.</w:t>
                  </w:r>
                </w:p>
                <w:p w14:paraId="04F764FA" w14:textId="280E7D1F" w:rsidR="00BF37F0" w:rsidRPr="00A058CB" w:rsidRDefault="00A058CB" w:rsidP="00FD2221">
                  <w:pPr>
                    <w:rPr>
                      <w:lang w:bidi="es-ES"/>
                    </w:rPr>
                  </w:pPr>
                  <w:r w:rsidRPr="00333CD3">
                    <w:rPr>
                      <w:lang w:bidi="es-ES"/>
                    </w:rPr>
                    <w:t>•</w:t>
                  </w:r>
                  <w:r>
                    <w:rPr>
                      <w:lang w:bidi="es-ES"/>
                    </w:rPr>
                    <w:t xml:space="preserve"> </w:t>
                  </w:r>
                  <w:proofErr w:type="spellStart"/>
                  <w:r>
                    <w:rPr>
                      <w:lang w:bidi="es-ES"/>
                    </w:rPr>
                    <w:t>XCode</w:t>
                  </w:r>
                  <w:proofErr w:type="spellEnd"/>
                </w:p>
              </w:tc>
              <w:tc>
                <w:tcPr>
                  <w:tcW w:w="2518" w:type="dxa"/>
                </w:tcPr>
                <w:p w14:paraId="21E96E90" w14:textId="77777777" w:rsidR="00B85127" w:rsidRPr="00E51D7A" w:rsidRDefault="00D47510" w:rsidP="006178B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proofErr w:type="spellStart"/>
                  <w:r w:rsidRPr="00E51D7A">
                    <w:rPr>
                      <w:lang w:val="en-US" w:bidi="es-ES"/>
                    </w:rPr>
                    <w:t>VisualStudio</w:t>
                  </w:r>
                  <w:proofErr w:type="spellEnd"/>
                  <w:r w:rsidRPr="00E51D7A">
                    <w:rPr>
                      <w:lang w:val="en-US" w:bidi="es-ES"/>
                    </w:rPr>
                    <w:t>.</w:t>
                  </w:r>
                </w:p>
                <w:p w14:paraId="106E772A" w14:textId="1E78204F" w:rsidR="001D55D1" w:rsidRPr="00E51D7A" w:rsidRDefault="00D47510" w:rsidP="003E4880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r w:rsidR="003E4880" w:rsidRPr="00E51D7A">
                    <w:rPr>
                      <w:lang w:val="en-US" w:bidi="es-ES"/>
                    </w:rPr>
                    <w:t>MySQL Workbench</w:t>
                  </w:r>
                  <w:r w:rsidRPr="00E51D7A">
                    <w:rPr>
                      <w:lang w:val="en-US" w:bidi="es-ES"/>
                    </w:rPr>
                    <w:t>.</w:t>
                  </w:r>
                </w:p>
                <w:p w14:paraId="2DCB1C8C" w14:textId="6412F4B5" w:rsidR="00A058CB" w:rsidRPr="00E51D7A" w:rsidRDefault="001D55D1" w:rsidP="001D55D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Android Studio.</w:t>
                  </w:r>
                </w:p>
                <w:p w14:paraId="01E2C4EF" w14:textId="77777777" w:rsidR="00BF37F0" w:rsidRDefault="00BF37F0" w:rsidP="00BF37F0">
                  <w:pPr>
                    <w:rPr>
                      <w:lang w:bidi="es-ES"/>
                    </w:rPr>
                  </w:pPr>
                  <w:r w:rsidRPr="00333CD3">
                    <w:rPr>
                      <w:lang w:bidi="es-ES"/>
                    </w:rPr>
                    <w:t>•</w:t>
                  </w:r>
                  <w:r>
                    <w:rPr>
                      <w:lang w:bidi="es-ES"/>
                    </w:rPr>
                    <w:t xml:space="preserve"> Django</w:t>
                  </w:r>
                  <w:r w:rsidR="003E4880">
                    <w:rPr>
                      <w:lang w:bidi="es-ES"/>
                    </w:rPr>
                    <w:t>.</w:t>
                  </w:r>
                </w:p>
                <w:p w14:paraId="1A887DA9" w14:textId="77777777" w:rsidR="00A058CB" w:rsidRDefault="003E4880" w:rsidP="00A058CB">
                  <w:pPr>
                    <w:rPr>
                      <w:lang w:bidi="es-ES"/>
                    </w:rPr>
                  </w:pPr>
                  <w:r w:rsidRPr="00333CD3">
                    <w:rPr>
                      <w:lang w:bidi="es-ES"/>
                    </w:rPr>
                    <w:t>•</w:t>
                  </w:r>
                  <w:r>
                    <w:rPr>
                      <w:lang w:bidi="es-ES"/>
                    </w:rPr>
                    <w:t xml:space="preserve"> Angular</w:t>
                  </w:r>
                  <w:r w:rsidR="00A058CB">
                    <w:rPr>
                      <w:lang w:bidi="es-ES"/>
                    </w:rPr>
                    <w:t>.</w:t>
                  </w:r>
                </w:p>
                <w:p w14:paraId="1957F582" w14:textId="1DC3EB1A" w:rsidR="003E4880" w:rsidRPr="00333CD3" w:rsidRDefault="00A058CB" w:rsidP="00A058CB">
                  <w:pPr>
                    <w:rPr>
                      <w:lang w:bidi="es-ES"/>
                    </w:rPr>
                  </w:pPr>
                  <w:r w:rsidRPr="00333CD3">
                    <w:rPr>
                      <w:lang w:bidi="es-ES"/>
                    </w:rPr>
                    <w:t>•</w:t>
                  </w:r>
                  <w:r>
                    <w:rPr>
                      <w:lang w:bidi="es-ES"/>
                    </w:rPr>
                    <w:t xml:space="preserve"> Debian.</w:t>
                  </w:r>
                </w:p>
              </w:tc>
            </w:tr>
          </w:tbl>
          <w:p w14:paraId="61545341" w14:textId="77777777" w:rsidR="006178B1" w:rsidRPr="006178B1" w:rsidRDefault="006178B1" w:rsidP="006178B1">
            <w:pPr>
              <w:rPr>
                <w:u w:val="single"/>
                <w:lang w:bidi="es-ES"/>
              </w:rPr>
            </w:pPr>
          </w:p>
        </w:tc>
      </w:tr>
    </w:tbl>
    <w:p w14:paraId="68B47D3B" w14:textId="77777777" w:rsidR="00C660E5" w:rsidRDefault="00C660E5" w:rsidP="00E22E87">
      <w:pPr>
        <w:pStyle w:val="Sinespaciado"/>
      </w:pPr>
    </w:p>
    <w:sectPr w:rsidR="00C660E5" w:rsidSect="000B628A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16A4" w14:textId="77777777" w:rsidR="00CA2807" w:rsidRDefault="00CA2807" w:rsidP="00713050">
      <w:pPr>
        <w:spacing w:line="240" w:lineRule="auto"/>
      </w:pPr>
      <w:r>
        <w:separator/>
      </w:r>
    </w:p>
  </w:endnote>
  <w:endnote w:type="continuationSeparator" w:id="0">
    <w:p w14:paraId="1CFF1F0D" w14:textId="77777777" w:rsidR="00CA2807" w:rsidRDefault="00CA280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14:paraId="435BF3C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003834" w14:textId="77777777" w:rsidR="00C2098A" w:rsidRDefault="00CA3DF1" w:rsidP="00684488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1ECC091C" wp14:editId="148630DF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76B49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ddd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78EB33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7B0D893D" wp14:editId="5156EC22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6D3DC9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E3C1DE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EADC1AD" wp14:editId="3AEBBDD9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F6C2C2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914049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0DF09EC" wp14:editId="078C5F48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DD8ABD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778715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544CABFD45A744F69697D5D81428E18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9A50406" w14:textId="77777777" w:rsidR="00684488" w:rsidRPr="00CA3DF1" w:rsidRDefault="001E240D" w:rsidP="00811117">
              <w:pPr>
                <w:pStyle w:val="Piedepgina"/>
              </w:pPr>
              <w:r>
                <w:t>GAMEUE@HOTMAIL.COM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284D67B552E4457888000609A44B6CC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A981A06" w14:textId="77777777" w:rsidR="00684488" w:rsidRPr="00C2098A" w:rsidRDefault="001E240D" w:rsidP="00811117">
              <w:pPr>
                <w:pStyle w:val="Piedepgina"/>
              </w:pPr>
              <w:r>
                <w:t>871-465-0616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82B025E" w14:textId="77777777" w:rsidR="00684488" w:rsidRPr="00C2098A" w:rsidRDefault="001E240D" w:rsidP="00811117">
              <w:pPr>
                <w:pStyle w:val="Piedepgina"/>
              </w:pPr>
              <w:r>
                <w:t>871-465-0616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5068DBD" w14:textId="77777777"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0DCD1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A727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4"/>
    </w:tblGrid>
    <w:tr w:rsidR="001E240D" w14:paraId="388C8777" w14:textId="77777777" w:rsidTr="001E240D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B32107" w14:textId="77777777" w:rsidR="001E240D" w:rsidRDefault="001E240D" w:rsidP="00217980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2F2FF7A5" wp14:editId="5E3C338B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1EEEE6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ddd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06FFB4" w14:textId="77777777" w:rsidR="001E240D" w:rsidRDefault="001E240D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6923F57" wp14:editId="7394B4AF">
                    <wp:extent cx="329184" cy="329184"/>
                    <wp:effectExtent l="0" t="0" r="13970" b="13970"/>
                    <wp:docPr id="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5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0534E6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7VJRR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OXrtUlFEQAAyF0AAA4AAAAAAAAAAAAAAAAALgIAAGRycy9lMm9Eb2MueG1sUEsBAi0A&#10;FAAGAAgAAAAhAGhHG9DYAAAAAwEAAA8AAAAAAAAAAAAAAAAAnxMAAGRycy9kb3ducmV2LnhtbFBL&#10;BQYAAAAABAAEAPMAAACk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oub4A&#10;AADbAAAADwAAAGRycy9kb3ducmV2LnhtbERPTYvCMBC9L/gfwgje1nQFtVSjLIKoF2FVPA/NbFu2&#10;malN1PrvjbDgbR7vc+bLztXqRq2vhA18DRNQxLnYigsDp+P6MwXlA7LFWpgMPMjDctH7mGNm5c4/&#10;dDuEQsUQ9hkaKENoMq19XpJDP5SGOHK/0joMEbaFti3eY7ir9ShJJtphxbGhxIZWJeV/h6szYHNL&#10;Y9lcZefSqTuvLsle9MmYQb/7noEK1IW3+N+9tXH+GF6/xAP0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uKLm+AAAA2wAAAA8AAAAAAAAAAAAAAAAAmAIAAGRycy9kb3ducmV2&#10;LnhtbFBLBQYAAAAABAAEAPUAAACD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puMQA&#10;AADbAAAADwAAAGRycy9kb3ducmV2LnhtbESP3YrCMBSE74V9h3AEb2RNV0VLNcruouiFe+HPAxya&#10;Y1tsTkqS1fr2RhC8HGbmG2a+bE0truR8ZVnB1yABQZxbXXGh4HRcf6YgfEDWWFsmBXfysFx8dOaY&#10;aXvjPV0PoRARwj5DBWUITSalz0sy6Ae2IY7e2TqDIUpXSO3wFuGmlsMkmUiDFceFEhv6LSm/HP6N&#10;gr78u2zGp5FM9e5nNUnD1O3XU6V63fZ7BiJQG97hV3urFQxH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wKbjEAAAA2wAAAA8AAAAAAAAAAAAAAAAAmAIAAGRycy9k&#10;b3ducmV2LnhtbFBLBQYAAAAABAAEAPUAAACJ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1E240D" w14:paraId="5A7AB164" w14:textId="77777777" w:rsidTr="001E240D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0235A95D" w14:textId="77777777" w:rsidR="001E240D" w:rsidRPr="00CA3DF1" w:rsidRDefault="00CA2807" w:rsidP="001E240D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02CB255A428B44C38EF7198680648A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1E240D">
                <w:t>GAMEUE@HOTMAIL.COM</w:t>
              </w:r>
            </w:sdtContent>
          </w:sdt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1081720897"/>
            <w:placeholder>
              <w:docPart w:val="1374CBDD22A94B609BEDFC9F4F184AA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FAF130D" w14:textId="77777777" w:rsidR="001E240D" w:rsidRPr="00C2098A" w:rsidRDefault="001E240D" w:rsidP="00217980">
              <w:pPr>
                <w:pStyle w:val="Piedepgina"/>
              </w:pPr>
              <w:r w:rsidRPr="00530BEB">
                <w:t>871-465-0616</w:t>
              </w:r>
            </w:p>
          </w:sdtContent>
        </w:sdt>
      </w:tc>
    </w:tr>
  </w:tbl>
  <w:p w14:paraId="2FF427BD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57FA" w14:textId="77777777" w:rsidR="00CA2807" w:rsidRDefault="00CA2807" w:rsidP="00713050">
      <w:pPr>
        <w:spacing w:line="240" w:lineRule="auto"/>
      </w:pPr>
      <w:r>
        <w:separator/>
      </w:r>
    </w:p>
  </w:footnote>
  <w:footnote w:type="continuationSeparator" w:id="0">
    <w:p w14:paraId="1FAB344A" w14:textId="77777777" w:rsidR="00CA2807" w:rsidRDefault="00CA280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14:paraId="69AA46A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39E49EB" w14:textId="77777777" w:rsidR="001A5CA9" w:rsidRPr="00F207C0" w:rsidRDefault="00E02DCD" w:rsidP="001A5CA9">
          <w:pPr>
            <w:pStyle w:val="Iniciales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B0B9FCF" wp14:editId="17FEA35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14560B4B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ddd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3A7274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14:paraId="7CAEB71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A86B05D" w14:textId="77777777" w:rsidR="001A5CA9" w:rsidRPr="009B3C40" w:rsidRDefault="00CA2807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10F51">
                      <w:t>Carlos Ivan Soto PÉrez</w:t>
                    </w:r>
                  </w:sdtContent>
                </w:sdt>
              </w:p>
              <w:p w14:paraId="3C289A28" w14:textId="77777777" w:rsidR="001A5CA9" w:rsidRDefault="00CA2807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10F51">
                      <w:t>Ingeniería en sistemas computacionale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D2221">
                      <w:t>especialidad en desarrollo web y móvil.</w:t>
                    </w:r>
                  </w:sdtContent>
                </w:sdt>
              </w:p>
            </w:tc>
          </w:tr>
        </w:tbl>
        <w:p w14:paraId="55B3B16B" w14:textId="77777777" w:rsidR="001A5CA9" w:rsidRPr="00F207C0" w:rsidRDefault="001A5CA9" w:rsidP="001A5CA9"/>
      </w:tc>
    </w:tr>
  </w:tbl>
  <w:p w14:paraId="4464C337" w14:textId="77777777"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51FF"/>
      </v:shape>
    </w:pict>
  </w:numPicBullet>
  <w:abstractNum w:abstractNumId="0" w15:restartNumberingAfterBreak="0">
    <w:nsid w:val="085674B1"/>
    <w:multiLevelType w:val="hybridMultilevel"/>
    <w:tmpl w:val="12EA2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CB6"/>
    <w:multiLevelType w:val="hybridMultilevel"/>
    <w:tmpl w:val="5BD8FA5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CA4"/>
    <w:multiLevelType w:val="hybridMultilevel"/>
    <w:tmpl w:val="B4F4A17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0612"/>
    <w:multiLevelType w:val="hybridMultilevel"/>
    <w:tmpl w:val="20D87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A4F1A"/>
    <w:multiLevelType w:val="hybridMultilevel"/>
    <w:tmpl w:val="9DEAB9A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64298"/>
    <w:multiLevelType w:val="hybridMultilevel"/>
    <w:tmpl w:val="13E0F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561649">
    <w:abstractNumId w:val="1"/>
  </w:num>
  <w:num w:numId="2" w16cid:durableId="629089169">
    <w:abstractNumId w:val="4"/>
  </w:num>
  <w:num w:numId="3" w16cid:durableId="1118645899">
    <w:abstractNumId w:val="2"/>
  </w:num>
  <w:num w:numId="4" w16cid:durableId="593363317">
    <w:abstractNumId w:val="3"/>
  </w:num>
  <w:num w:numId="5" w16cid:durableId="1705207547">
    <w:abstractNumId w:val="5"/>
  </w:num>
  <w:num w:numId="6" w16cid:durableId="13264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51"/>
    <w:rsid w:val="00091382"/>
    <w:rsid w:val="000B0619"/>
    <w:rsid w:val="000B61CA"/>
    <w:rsid w:val="000B628A"/>
    <w:rsid w:val="000F7610"/>
    <w:rsid w:val="00114ED7"/>
    <w:rsid w:val="00140B0E"/>
    <w:rsid w:val="001423F6"/>
    <w:rsid w:val="00163EBE"/>
    <w:rsid w:val="0016765D"/>
    <w:rsid w:val="001A21CE"/>
    <w:rsid w:val="001A5CA9"/>
    <w:rsid w:val="001B2AC1"/>
    <w:rsid w:val="001B403A"/>
    <w:rsid w:val="001D55D1"/>
    <w:rsid w:val="001E240D"/>
    <w:rsid w:val="00217980"/>
    <w:rsid w:val="00271662"/>
    <w:rsid w:val="0027404F"/>
    <w:rsid w:val="00285C3A"/>
    <w:rsid w:val="00293B83"/>
    <w:rsid w:val="002B091C"/>
    <w:rsid w:val="002B7454"/>
    <w:rsid w:val="002C2CDD"/>
    <w:rsid w:val="002D45C6"/>
    <w:rsid w:val="002F03FA"/>
    <w:rsid w:val="00313E86"/>
    <w:rsid w:val="00333CD3"/>
    <w:rsid w:val="00340365"/>
    <w:rsid w:val="00342B64"/>
    <w:rsid w:val="00364079"/>
    <w:rsid w:val="003A7274"/>
    <w:rsid w:val="003C5528"/>
    <w:rsid w:val="003E4880"/>
    <w:rsid w:val="004077FB"/>
    <w:rsid w:val="00424DD9"/>
    <w:rsid w:val="0046104A"/>
    <w:rsid w:val="004717C5"/>
    <w:rsid w:val="0050644A"/>
    <w:rsid w:val="00523479"/>
    <w:rsid w:val="00543DB7"/>
    <w:rsid w:val="005462AA"/>
    <w:rsid w:val="005729B0"/>
    <w:rsid w:val="005D00C4"/>
    <w:rsid w:val="005D2515"/>
    <w:rsid w:val="006178B1"/>
    <w:rsid w:val="00641630"/>
    <w:rsid w:val="00655059"/>
    <w:rsid w:val="00684488"/>
    <w:rsid w:val="00690C71"/>
    <w:rsid w:val="006A3CE7"/>
    <w:rsid w:val="006C4C50"/>
    <w:rsid w:val="006D76B1"/>
    <w:rsid w:val="006E7066"/>
    <w:rsid w:val="00713050"/>
    <w:rsid w:val="00741125"/>
    <w:rsid w:val="00746F7F"/>
    <w:rsid w:val="007569C1"/>
    <w:rsid w:val="00763832"/>
    <w:rsid w:val="007819AC"/>
    <w:rsid w:val="007A2F8D"/>
    <w:rsid w:val="007A4F1B"/>
    <w:rsid w:val="007B075B"/>
    <w:rsid w:val="007B697A"/>
    <w:rsid w:val="007C36DE"/>
    <w:rsid w:val="007C5E52"/>
    <w:rsid w:val="007D0D6C"/>
    <w:rsid w:val="007D2696"/>
    <w:rsid w:val="00811117"/>
    <w:rsid w:val="00841146"/>
    <w:rsid w:val="0088504C"/>
    <w:rsid w:val="00892802"/>
    <w:rsid w:val="0089382B"/>
    <w:rsid w:val="008A1907"/>
    <w:rsid w:val="008C6BCA"/>
    <w:rsid w:val="008C7B50"/>
    <w:rsid w:val="00940951"/>
    <w:rsid w:val="009B3C40"/>
    <w:rsid w:val="009E2BE6"/>
    <w:rsid w:val="009F7A1E"/>
    <w:rsid w:val="00A058CB"/>
    <w:rsid w:val="00A10F51"/>
    <w:rsid w:val="00A42540"/>
    <w:rsid w:val="00A50939"/>
    <w:rsid w:val="00A82A99"/>
    <w:rsid w:val="00AA6A40"/>
    <w:rsid w:val="00B5664D"/>
    <w:rsid w:val="00B85127"/>
    <w:rsid w:val="00BA5B40"/>
    <w:rsid w:val="00BB6220"/>
    <w:rsid w:val="00BD0206"/>
    <w:rsid w:val="00BF37F0"/>
    <w:rsid w:val="00C2098A"/>
    <w:rsid w:val="00C3129E"/>
    <w:rsid w:val="00C5444A"/>
    <w:rsid w:val="00C612DA"/>
    <w:rsid w:val="00C660E5"/>
    <w:rsid w:val="00C7741E"/>
    <w:rsid w:val="00C875AB"/>
    <w:rsid w:val="00CA2807"/>
    <w:rsid w:val="00CA3DF1"/>
    <w:rsid w:val="00CA4581"/>
    <w:rsid w:val="00CB440B"/>
    <w:rsid w:val="00CE18D5"/>
    <w:rsid w:val="00D04109"/>
    <w:rsid w:val="00D47510"/>
    <w:rsid w:val="00D565C5"/>
    <w:rsid w:val="00D75706"/>
    <w:rsid w:val="00D91B04"/>
    <w:rsid w:val="00DD6416"/>
    <w:rsid w:val="00DF4E0A"/>
    <w:rsid w:val="00E02DCD"/>
    <w:rsid w:val="00E12C60"/>
    <w:rsid w:val="00E22E87"/>
    <w:rsid w:val="00E51D7A"/>
    <w:rsid w:val="00E57630"/>
    <w:rsid w:val="00E86C2B"/>
    <w:rsid w:val="00EE1E6C"/>
    <w:rsid w:val="00EF7CC9"/>
    <w:rsid w:val="00F207C0"/>
    <w:rsid w:val="00F20AE5"/>
    <w:rsid w:val="00F645C7"/>
    <w:rsid w:val="00FD2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47E5F"/>
  <w15:chartTrackingRefBased/>
  <w15:docId w15:val="{FB46621B-D594-434D-8519-327E9022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CB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DDDDDD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8928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50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a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580BCC29724D3BB460AA7D7C4D5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7D04C-A0DD-4391-A728-52A8C2E0582A}"/>
      </w:docPartPr>
      <w:docPartBody>
        <w:p w:rsidR="00904A8A" w:rsidRDefault="0071794B">
          <w:pPr>
            <w:pStyle w:val="4A580BCC29724D3BB460AA7D7C4D5BC3"/>
          </w:pPr>
          <w:r>
            <w:t>S</w:t>
          </w:r>
          <w:r w:rsidRPr="00333CD3">
            <w:t>N</w:t>
          </w:r>
        </w:p>
      </w:docPartBody>
    </w:docPart>
    <w:docPart>
      <w:docPartPr>
        <w:name w:val="E70CF0DCB74E4823BA85A8D334896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698A-D0C4-4BED-B87D-D5B62A68D716}"/>
      </w:docPartPr>
      <w:docPartBody>
        <w:p w:rsidR="00904A8A" w:rsidRDefault="0071794B">
          <w:pPr>
            <w:pStyle w:val="E70CF0DCB74E4823BA85A8D334896DAE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95E6DF4682554245B43C6DA678F5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A5AFE-47CC-4819-85C0-D947A25B9924}"/>
      </w:docPartPr>
      <w:docPartBody>
        <w:p w:rsidR="00904A8A" w:rsidRDefault="0071794B">
          <w:pPr>
            <w:pStyle w:val="95E6DF4682554245B43C6DA678F5E297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1D9181857547401F9F6F02092ED0E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3402-7466-4A2F-BB7C-B4B9B4826539}"/>
      </w:docPartPr>
      <w:docPartBody>
        <w:p w:rsidR="00904A8A" w:rsidRDefault="0071794B">
          <w:pPr>
            <w:pStyle w:val="1D9181857547401F9F6F02092ED0E27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F858B6B7FFA49C183DDB3B5C3B24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C03D3-3E1C-4CDB-A9AD-F24B1DF0FB51}"/>
      </w:docPartPr>
      <w:docPartBody>
        <w:p w:rsidR="00904A8A" w:rsidRDefault="0071794B">
          <w:pPr>
            <w:pStyle w:val="BF858B6B7FFA49C183DDB3B5C3B2455B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72415A28250544F7A07908708FA5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7A478-8FA7-4665-A017-0878B97012F2}"/>
      </w:docPartPr>
      <w:docPartBody>
        <w:p w:rsidR="00904A8A" w:rsidRDefault="0071794B">
          <w:pPr>
            <w:pStyle w:val="72415A28250544F7A07908708FA58D2F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5C638B7EDB1245C68CF540095BBD0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88FB5-F751-4F9D-B670-BDE5777A0214}"/>
      </w:docPartPr>
      <w:docPartBody>
        <w:p w:rsidR="00904A8A" w:rsidRDefault="0071794B">
          <w:pPr>
            <w:pStyle w:val="5C638B7EDB1245C68CF540095BBD07F3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544CABFD45A744F69697D5D81428E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8E97F-BF6C-455A-A45F-1BF8E9FEF837}"/>
      </w:docPartPr>
      <w:docPartBody>
        <w:p w:rsidR="00904A8A" w:rsidRDefault="0071794B">
          <w:pPr>
            <w:pStyle w:val="544CABFD45A744F69697D5D81428E184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284D67B552E4457888000609A44B6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2E29-1C21-4873-8272-04DBD4E73D21}"/>
      </w:docPartPr>
      <w:docPartBody>
        <w:p w:rsidR="00904A8A" w:rsidRDefault="0071794B">
          <w:pPr>
            <w:pStyle w:val="284D67B552E4457888000609A44B6CCA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02CB255A428B44C38EF7198680648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4FBE8-73AC-46A4-B7F4-E7C6FE7B3F51}"/>
      </w:docPartPr>
      <w:docPartBody>
        <w:p w:rsidR="00491C83" w:rsidRDefault="00904A8A" w:rsidP="00904A8A">
          <w:pPr>
            <w:pStyle w:val="02CB255A428B44C38EF7198680648AC6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1374CBDD22A94B609BEDFC9F4F184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4E031-618F-47AC-92CB-811CE1F3F457}"/>
      </w:docPartPr>
      <w:docPartBody>
        <w:p w:rsidR="00491C83" w:rsidRDefault="00904A8A" w:rsidP="00904A8A">
          <w:pPr>
            <w:pStyle w:val="1374CBDD22A94B609BEDFC9F4F184AA6"/>
          </w:pPr>
          <w:r w:rsidRPr="00333CD3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4B"/>
    <w:rsid w:val="00036579"/>
    <w:rsid w:val="0024615D"/>
    <w:rsid w:val="002859C4"/>
    <w:rsid w:val="002F45B8"/>
    <w:rsid w:val="00491C83"/>
    <w:rsid w:val="004F650D"/>
    <w:rsid w:val="00565C0B"/>
    <w:rsid w:val="0068284C"/>
    <w:rsid w:val="0071794B"/>
    <w:rsid w:val="007C65EB"/>
    <w:rsid w:val="008811EA"/>
    <w:rsid w:val="0090442B"/>
    <w:rsid w:val="00904A8A"/>
    <w:rsid w:val="00C528D3"/>
    <w:rsid w:val="00DB556D"/>
    <w:rsid w:val="00E400D6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580BCC29724D3BB460AA7D7C4D5BC3">
    <w:name w:val="4A580BCC29724D3BB460AA7D7C4D5BC3"/>
  </w:style>
  <w:style w:type="paragraph" w:customStyle="1" w:styleId="E70CF0DCB74E4823BA85A8D334896DAE">
    <w:name w:val="E70CF0DCB74E4823BA85A8D334896DAE"/>
  </w:style>
  <w:style w:type="paragraph" w:customStyle="1" w:styleId="95E6DF4682554245B43C6DA678F5E297">
    <w:name w:val="95E6DF4682554245B43C6DA678F5E297"/>
  </w:style>
  <w:style w:type="paragraph" w:customStyle="1" w:styleId="1D9181857547401F9F6F02092ED0E270">
    <w:name w:val="1D9181857547401F9F6F02092ED0E270"/>
  </w:style>
  <w:style w:type="paragraph" w:customStyle="1" w:styleId="BF858B6B7FFA49C183DDB3B5C3B2455B">
    <w:name w:val="BF858B6B7FFA49C183DDB3B5C3B2455B"/>
  </w:style>
  <w:style w:type="paragraph" w:customStyle="1" w:styleId="72415A28250544F7A07908708FA58D2F">
    <w:name w:val="72415A28250544F7A07908708FA58D2F"/>
  </w:style>
  <w:style w:type="paragraph" w:customStyle="1" w:styleId="5C638B7EDB1245C68CF540095BBD07F3">
    <w:name w:val="5C638B7EDB1245C68CF540095BBD07F3"/>
  </w:style>
  <w:style w:type="paragraph" w:customStyle="1" w:styleId="544CABFD45A744F69697D5D81428E184">
    <w:name w:val="544CABFD45A744F69697D5D81428E184"/>
  </w:style>
  <w:style w:type="paragraph" w:customStyle="1" w:styleId="284D67B552E4457888000609A44B6CCA">
    <w:name w:val="284D67B552E4457888000609A44B6CCA"/>
  </w:style>
  <w:style w:type="paragraph" w:customStyle="1" w:styleId="02CB255A428B44C38EF7198680648AC6">
    <w:name w:val="02CB255A428B44C38EF7198680648AC6"/>
    <w:rsid w:val="00904A8A"/>
  </w:style>
  <w:style w:type="paragraph" w:customStyle="1" w:styleId="1374CBDD22A94B609BEDFC9F4F184AA6">
    <w:name w:val="1374CBDD22A94B609BEDFC9F4F184AA6"/>
    <w:rsid w:val="0090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871-465-0616</CompanyAddress>
  <CompanyPhone>871-465-0616</CompanyPhone>
  <CompanyFax/>
  <CompanyEmail>GAMEUE@HOTMAIL.COM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5981C-1D67-4CB7-BFB7-199FBEAA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1005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Ingeniería en sistemas computacionale</dc:subject>
  <dc:creator>Carlos Ivan Soto PÉrez</dc:creator>
  <cp:keywords/>
  <dc:description>especialidad en desarrollo web y móvil.</dc:description>
  <cp:lastModifiedBy>Roxer GAMEUE</cp:lastModifiedBy>
  <cp:revision>20</cp:revision>
  <cp:lastPrinted>2020-03-15T21:30:00Z</cp:lastPrinted>
  <dcterms:created xsi:type="dcterms:W3CDTF">2020-03-15T00:23:00Z</dcterms:created>
  <dcterms:modified xsi:type="dcterms:W3CDTF">2022-06-03T15:37:00Z</dcterms:modified>
</cp:coreProperties>
</file>