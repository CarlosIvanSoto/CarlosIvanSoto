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36"/>
        <w:gridCol w:w="6404"/>
      </w:tblGrid>
      <w:tr w:rsidR="002C2CDD" w:rsidRPr="00AA7408" w14:paraId="7B0ACF02" w14:textId="77777777" w:rsidTr="00940951">
        <w:trPr>
          <w:trHeight w:val="11710"/>
        </w:trPr>
        <w:tc>
          <w:tcPr>
            <w:tcW w:w="3636" w:type="dxa"/>
            <w:tcMar>
              <w:top w:w="504" w:type="dxa"/>
              <w:right w:w="720" w:type="dxa"/>
            </w:tcMar>
          </w:tcPr>
          <w:p w14:paraId="6A719E3F" w14:textId="64A964D7" w:rsidR="00523479" w:rsidRDefault="00BF37F0" w:rsidP="00523479">
            <w:pPr>
              <w:pStyle w:val="Iniciales"/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 wp14:anchorId="518E7381" wp14:editId="429D8E4B">
                  <wp:simplePos x="0" y="0"/>
                  <wp:positionH relativeFrom="column">
                    <wp:posOffset>48434</wp:posOffset>
                  </wp:positionH>
                  <wp:positionV relativeFrom="paragraph">
                    <wp:posOffset>-434445</wp:posOffset>
                  </wp:positionV>
                  <wp:extent cx="1644650" cy="1703539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296" cy="170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color w:val="000000" w:themeColor="text1"/>
                </w:rPr>
                <w:alias w:val="Iniciales:"/>
                <w:tag w:val="Iniciales:"/>
                <w:id w:val="-606576828"/>
                <w:placeholder>
                  <w:docPart w:val="4A580BCC29724D3BB460AA7D7C4D5BC3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3A7274">
                  <w:t>S</w:t>
                </w:r>
                <w:r w:rsidR="003A7274" w:rsidRPr="00333CD3">
                  <w:t>N</w:t>
                </w:r>
              </w:sdtContent>
            </w:sdt>
            <w:r w:rsidR="00E02DCD"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65ACDFD" wp14:editId="149D48A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6C6635C8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WlAsMA&#10;AADbAAAADwAAAGRycy9kb3ducmV2LnhtbESPT2sCMRTE74LfIbxCb5rtH4qsRqkFUfFQ1Pb+TJ67&#10;SzcvSxJ312/fCILHYWZ+w8wWva1FSz5UjhW8jDMQxNqZigsFP8fVaAIiRGSDtWNScKUAi/lwMMPc&#10;uI731B5iIRKEQ44KyhibXMqgS7IYxq4hTt7ZeYsxSV9I47FLcFvL1yz7kBYrTgslNvRVkv47XKyC&#10;X3dedlafeNtev6vLeue1nuyUen7qP6cgIvXxEb63N0bB+xv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WlAsMAAADbAAAADwAAAAAAAAAAAAAAAACYAgAAZHJzL2Rv&#10;d25yZXYueG1sUEsFBgAAAAAEAAQA9QAAAIgDAAAAAA==&#10;" filled="f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PdcQA&#10;AADbAAAADwAAAGRycy9kb3ducmV2LnhtbESPT2vCQBTE7wW/w/KE3upGCaLRjYgg7aUHtVC9PbIv&#10;fzD7NmRfNe2n7xYKHoeZ+Q2z3gyuVTfqQ+PZwHSSgCIuvG24MvBx2r8sQAVBtth6JgPfFGCTj57W&#10;mFl/5wPdjlKpCOGQoYFapMu0DkVNDsPEd8TRK33vUKLsK217vEe4a/UsSebaYcNxocaOdjUV1+OX&#10;M1Be0vRzd+DTmX6syPvyMm9eO2Oex8N2BUpokEf4v/1mDaQp/H2JP0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j3XEAAAA2wAAAA8AAAAAAAAAAAAAAAAAmAIAAGRycy9k&#10;b3ducmV2LnhtbFBLBQYAAAAABAAEAPUAAACJAwAAAAA=&#10;" adj="626" filled="f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oRsIA&#10;AADaAAAADwAAAGRycy9kb3ducmV2LnhtbESPQYvCMBSE7wv+h/AEL6Jp3WXVahQVlL1uVdDbo3m2&#10;xealNFHrv98Iwh6HmfmGmS9bU4k7Na60rCAeRiCIM6tLzhUc9tvBBITzyBory6TgSQ6Wi87HHBNt&#10;H/xL99TnIkDYJaig8L5OpHRZQQbd0NbEwbvYxqAPssmlbvAR4KaSoyj6lgZLDgsF1rQpKLumN6Pg&#10;OK3T+LMt4/G5/8zc18ru1oeTUr1uu5qB8NT6//C7/aMVjOB1Jdw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yhGwgAAANoAAAAPAAAAAAAAAAAAAAAAAJgCAABkcnMvZG93&#10;bnJldi54bWxQSwUGAAAAAAQABAD1AAAAhwM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3D0B7D9" w14:textId="77777777" w:rsidR="00A50939" w:rsidRPr="00333CD3" w:rsidRDefault="00000000" w:rsidP="00A82A99">
            <w:pPr>
              <w:pStyle w:val="Ttulo3"/>
              <w:tabs>
                <w:tab w:val="right" w:pos="2956"/>
              </w:tabs>
            </w:pPr>
            <w:sdt>
              <w:sdtPr>
                <w:alias w:val="Objetivo:"/>
                <w:tag w:val="Objetivo:"/>
                <w:id w:val="319159961"/>
                <w:placeholder>
                  <w:docPart w:val="E70CF0DCB74E4823BA85A8D334896DAE"/>
                </w:placeholder>
                <w:temporary/>
                <w:showingPlcHdr/>
                <w15:appearance w15:val="hidden"/>
              </w:sdtPr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  <w:r w:rsidR="00A82A99">
              <w:tab/>
            </w:r>
          </w:p>
          <w:p w14:paraId="5EB60707" w14:textId="700805AE" w:rsidR="00A2558E" w:rsidRDefault="00A2558E" w:rsidP="007569C1">
            <w:r>
              <w:t>Me Considero una persona proactiva con un alto nivel de porcentaje favorable en la resolución de incidencias.</w:t>
            </w:r>
          </w:p>
          <w:p w14:paraId="7ECEDF51" w14:textId="7ACAF3AF" w:rsidR="00A2558E" w:rsidRDefault="00A2558E" w:rsidP="007569C1">
            <w:r>
              <w:t>Me beneficio de una gran capacidad</w:t>
            </w:r>
            <w:r w:rsidR="00252BD0">
              <w:t xml:space="preserve"> en la</w:t>
            </w:r>
            <w:r>
              <w:t xml:space="preserve"> colaboración </w:t>
            </w:r>
            <w:r w:rsidR="00252BD0">
              <w:t>de</w:t>
            </w:r>
            <w:r>
              <w:t xml:space="preserve"> equipo.</w:t>
            </w:r>
          </w:p>
          <w:p w14:paraId="208D8830" w14:textId="77777777" w:rsidR="00A2558E" w:rsidRDefault="00A2558E" w:rsidP="007569C1"/>
          <w:p w14:paraId="1929B4F5" w14:textId="662959E6" w:rsidR="002C2CDD" w:rsidRPr="00333CD3" w:rsidRDefault="00326F03" w:rsidP="007569C1">
            <w:r>
              <w:t>Actualmente me encuentro en la búsqueda de un nuevo puesto en el que se requiera habilidades de programación que demanden algunos de puntos con los que cuente</w:t>
            </w:r>
            <w:r w:rsidR="0016765D">
              <w:t>.</w:t>
            </w:r>
          </w:p>
          <w:p w14:paraId="700FEC86" w14:textId="77777777" w:rsidR="002C2CDD" w:rsidRPr="00333CD3" w:rsidRDefault="0000000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95E6DF4682554245B43C6DA678F5E297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14:paraId="2DF1C27F" w14:textId="77777777" w:rsidR="00741125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Gusto por la investigación.</w:t>
            </w:r>
          </w:p>
          <w:p w14:paraId="7DB9DD2E" w14:textId="750BCD4B" w:rsidR="001E240D" w:rsidRDefault="001E240D" w:rsidP="00CF485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Responsable.</w:t>
            </w:r>
          </w:p>
          <w:p w14:paraId="5E6722F9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Creativo.</w:t>
            </w:r>
          </w:p>
          <w:p w14:paraId="35B58EA3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Organizado.</w:t>
            </w:r>
          </w:p>
          <w:p w14:paraId="26AE9D76" w14:textId="5FB64457" w:rsidR="001E240D" w:rsidRDefault="001E240D" w:rsidP="001D55D1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Proactivo.</w:t>
            </w:r>
          </w:p>
          <w:p w14:paraId="13DB6D12" w14:textId="77777777" w:rsidR="001E240D" w:rsidRDefault="001E240D" w:rsidP="00741125">
            <w:pPr>
              <w:rPr>
                <w:lang w:bidi="es-ES"/>
              </w:rPr>
            </w:pPr>
            <w:r w:rsidRPr="00333CD3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Trabajo en equipo.</w:t>
            </w:r>
            <w:r w:rsidRPr="00333CD3">
              <w:rPr>
                <w:lang w:bidi="es-ES"/>
              </w:rPr>
              <w:t xml:space="preserve"> </w:t>
            </w:r>
          </w:p>
          <w:p w14:paraId="63F3FDAA" w14:textId="77777777" w:rsidR="0016765D" w:rsidRPr="00333CD3" w:rsidRDefault="0016765D" w:rsidP="0016765D">
            <w:pPr>
              <w:pStyle w:val="Ttulo3"/>
            </w:pPr>
            <w:r>
              <w:rPr>
                <w:lang w:bidi="es-ES"/>
              </w:rPr>
              <w:t>MÁS Informacion</w:t>
            </w:r>
          </w:p>
          <w:p w14:paraId="22575074" w14:textId="3F2849C3" w:rsidR="0016765D" w:rsidRDefault="0016765D" w:rsidP="0016765D">
            <w:pPr>
              <w:rPr>
                <w:lang w:bidi="es-ES"/>
              </w:rPr>
            </w:pPr>
            <w:r>
              <w:rPr>
                <w:lang w:bidi="es-ES"/>
              </w:rPr>
              <w:t>Edad: 2</w:t>
            </w:r>
            <w:r w:rsidR="00A058CB">
              <w:rPr>
                <w:lang w:bidi="es-ES"/>
              </w:rPr>
              <w:t>3</w:t>
            </w:r>
            <w:r>
              <w:rPr>
                <w:lang w:bidi="es-ES"/>
              </w:rPr>
              <w:t xml:space="preserve"> años.</w:t>
            </w:r>
          </w:p>
          <w:p w14:paraId="5E448BD9" w14:textId="77777777" w:rsidR="001E240D" w:rsidRDefault="0016765D" w:rsidP="00CF4855">
            <w:pPr>
              <w:rPr>
                <w:lang w:bidi="es-ES"/>
              </w:rPr>
            </w:pPr>
            <w:r>
              <w:rPr>
                <w:lang w:bidi="es-ES"/>
              </w:rPr>
              <w:t>Estado Civil: Soltero.</w:t>
            </w:r>
          </w:p>
          <w:p w14:paraId="570D4764" w14:textId="50C80E55" w:rsidR="00CF4855" w:rsidRPr="00333CD3" w:rsidRDefault="00326F03" w:rsidP="00CF4855">
            <w:pPr>
              <w:rPr>
                <w:lang w:bidi="es-ES"/>
              </w:rPr>
            </w:pPr>
            <w:r>
              <w:rPr>
                <w:lang w:bidi="es-ES"/>
              </w:rPr>
              <w:t>Torreón Coahuila.</w:t>
            </w:r>
          </w:p>
        </w:tc>
        <w:tc>
          <w:tcPr>
            <w:tcW w:w="6403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pPr w:leftFromText="141" w:rightFromText="141" w:horzAnchor="margin" w:tblpY="-765"/>
              <w:tblOverlap w:val="never"/>
              <w:tblW w:w="67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719"/>
            </w:tblGrid>
            <w:tr w:rsidR="00C612DA" w:rsidRPr="00333CD3" w14:paraId="17855D95" w14:textId="77777777" w:rsidTr="005D2515">
              <w:trPr>
                <w:trHeight w:hRule="exact" w:val="1176"/>
              </w:trPr>
              <w:tc>
                <w:tcPr>
                  <w:tcW w:w="6719" w:type="dxa"/>
                  <w:vAlign w:val="center"/>
                </w:tcPr>
                <w:p w14:paraId="3378ACDB" w14:textId="77777777" w:rsidR="00C612DA" w:rsidRPr="00333CD3" w:rsidRDefault="00000000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1D9181857547401F9F6F02092ED0E27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A10F51">
                        <w:t>Carlos Ivan Soto PÉrez</w:t>
                      </w:r>
                    </w:sdtContent>
                  </w:sdt>
                </w:p>
                <w:p w14:paraId="378C2C1E" w14:textId="77777777" w:rsidR="00C612DA" w:rsidRPr="00333CD3" w:rsidRDefault="00000000" w:rsidP="00FD2221">
                  <w:pPr>
                    <w:pStyle w:val="Ttulo2"/>
                    <w:jc w:val="left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BF858B6B7FFA49C183DDB3B5C3B2455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A10F51" w:rsidRPr="00A10F51">
                        <w:t>Ingeniería en sistemas computacionale</w:t>
                      </w:r>
                    </w:sdtContent>
                  </w:sdt>
                  <w:r w:rsidR="00A10F51">
                    <w:rPr>
                      <w:lang w:bidi="es-ES"/>
                    </w:rPr>
                    <w:t xml:space="preserve">s </w:t>
                  </w:r>
                  <w:r w:rsidR="00E02DCD">
                    <w:rPr>
                      <w:lang w:bidi="es-ES"/>
                    </w:rPr>
                    <w:t xml:space="preserve">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72415A28250544F7A07908708FA58D2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D565C5">
                        <w:t>especialidad en desarrollo web y móvil.</w:t>
                      </w:r>
                    </w:sdtContent>
                  </w:sdt>
                </w:p>
              </w:tc>
            </w:tr>
          </w:tbl>
          <w:p w14:paraId="7263D912" w14:textId="77777777" w:rsidR="002C2CDD" w:rsidRPr="00333CD3" w:rsidRDefault="00000000" w:rsidP="005D2515">
            <w:pPr>
              <w:pStyle w:val="Ttulo3"/>
              <w:spacing w:before="480"/>
            </w:pPr>
            <w:sdt>
              <w:sdtPr>
                <w:alias w:val="Experiencia:"/>
                <w:tag w:val="Experiencia:"/>
                <w:id w:val="1217937480"/>
                <w:placeholder>
                  <w:docPart w:val="5C638B7EDB1245C68CF540095BBD07F3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bidi="es-ES"/>
                  </w:rPr>
                  <w:t>Experiencia</w:t>
                </w:r>
              </w:sdtContent>
            </w:sdt>
          </w:p>
          <w:p w14:paraId="0BBD1E7D" w14:textId="2F9108DB" w:rsidR="00A058CB" w:rsidRPr="00E51D7A" w:rsidRDefault="007E08E0" w:rsidP="00A058CB">
            <w:pPr>
              <w:rPr>
                <w:sz w:val="22"/>
                <w:lang w:bidi="es-ES"/>
              </w:rPr>
            </w:pPr>
            <w:r w:rsidRPr="005D00C4">
              <w:rPr>
                <w:sz w:val="22"/>
                <w:lang w:bidi="es-ES"/>
              </w:rPr>
              <w:t>•</w:t>
            </w:r>
            <w:r>
              <w:rPr>
                <w:sz w:val="22"/>
                <w:lang w:bidi="es-ES"/>
              </w:rPr>
              <w:t xml:space="preserve"> </w:t>
            </w:r>
            <w:r w:rsidR="00F77DA6">
              <w:rPr>
                <w:sz w:val="22"/>
                <w:lang w:bidi="es-ES"/>
              </w:rPr>
              <w:t>Residencia en</w:t>
            </w:r>
            <w:r>
              <w:rPr>
                <w:sz w:val="22"/>
                <w:lang w:bidi="es-ES"/>
              </w:rPr>
              <w:t xml:space="preserve"> </w:t>
            </w:r>
            <w:proofErr w:type="spellStart"/>
            <w:r>
              <w:rPr>
                <w:sz w:val="22"/>
                <w:lang w:bidi="es-ES"/>
              </w:rPr>
              <w:t>TecnoMTY</w:t>
            </w:r>
            <w:proofErr w:type="spellEnd"/>
            <w:r w:rsidR="004C4118">
              <w:rPr>
                <w:sz w:val="22"/>
                <w:lang w:bidi="es-ES"/>
              </w:rPr>
              <w:t>.</w:t>
            </w:r>
            <w:r>
              <w:rPr>
                <w:sz w:val="22"/>
                <w:lang w:bidi="es-ES"/>
              </w:rPr>
              <w:br/>
            </w:r>
            <w:r w:rsidRPr="005D00C4">
              <w:rPr>
                <w:sz w:val="22"/>
                <w:lang w:bidi="es-ES"/>
              </w:rPr>
              <w:t xml:space="preserve">• </w:t>
            </w:r>
            <w:r w:rsidR="007819AC" w:rsidRPr="005D00C4">
              <w:rPr>
                <w:sz w:val="22"/>
                <w:lang w:bidi="es-ES"/>
              </w:rPr>
              <w:t>Asistí a diferentes concursos como</w:t>
            </w:r>
            <w:r w:rsidR="007819AC">
              <w:rPr>
                <w:lang w:bidi="es-ES"/>
              </w:rPr>
              <w:t>:</w:t>
            </w:r>
          </w:p>
          <w:p w14:paraId="7B8B6D5D" w14:textId="7F8CABAA" w:rsidR="007819AC" w:rsidRPr="00A058CB" w:rsidRDefault="00A058CB" w:rsidP="007E08E0">
            <w:pPr>
              <w:pStyle w:val="Prrafodelista"/>
              <w:numPr>
                <w:ilvl w:val="0"/>
                <w:numId w:val="1"/>
              </w:numPr>
            </w:pPr>
            <w:r>
              <w:t>“</w:t>
            </w:r>
            <w:proofErr w:type="spellStart"/>
            <w:r w:rsidRPr="00A058CB">
              <w:t>The</w:t>
            </w:r>
            <w:proofErr w:type="spellEnd"/>
            <w:r w:rsidRPr="00A058CB">
              <w:t xml:space="preserve"> 2022 ICPC Gran Premio de </w:t>
            </w:r>
            <w:proofErr w:type="spellStart"/>
            <w:r w:rsidRPr="00A058CB">
              <w:t>Mexico</w:t>
            </w:r>
            <w:proofErr w:type="spellEnd"/>
            <w:r>
              <w:t>”.</w:t>
            </w:r>
          </w:p>
          <w:p w14:paraId="358CAD7D" w14:textId="4DE25967" w:rsidR="007819AC" w:rsidRDefault="007819AC" w:rsidP="007E08E0">
            <w:pPr>
              <w:pStyle w:val="Prrafodelista"/>
              <w:numPr>
                <w:ilvl w:val="0"/>
                <w:numId w:val="1"/>
              </w:numPr>
            </w:pPr>
            <w:r>
              <w:t>“1er. ITSA CODE CONTEST 2020</w:t>
            </w:r>
            <w:r w:rsidR="005D2515">
              <w:t>, en Piedras negras</w:t>
            </w:r>
            <w:r>
              <w:t>”</w:t>
            </w:r>
            <w:r w:rsidR="0016765D">
              <w:t>.</w:t>
            </w:r>
          </w:p>
          <w:p w14:paraId="70E854B2" w14:textId="523171AA" w:rsidR="007819AC" w:rsidRPr="007E08E0" w:rsidRDefault="007819AC" w:rsidP="007819A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7E08E0">
              <w:rPr>
                <w:lang w:val="en-US"/>
              </w:rPr>
              <w:t>“4to</w:t>
            </w:r>
            <w:r w:rsidR="007E08E0" w:rsidRPr="007E08E0">
              <w:rPr>
                <w:lang w:val="en-US"/>
              </w:rPr>
              <w:t xml:space="preserve">, </w:t>
            </w:r>
            <w:r w:rsidR="007E08E0" w:rsidRPr="007E08E0">
              <w:rPr>
                <w:lang w:val="en-US"/>
              </w:rPr>
              <w:t>5to</w:t>
            </w:r>
            <w:r w:rsidR="007E08E0" w:rsidRPr="007E08E0">
              <w:rPr>
                <w:lang w:val="en-US"/>
              </w:rPr>
              <w:t xml:space="preserve">, </w:t>
            </w:r>
            <w:r w:rsidR="007E08E0" w:rsidRPr="007E08E0">
              <w:rPr>
                <w:lang w:val="en-US"/>
              </w:rPr>
              <w:t>6to</w:t>
            </w:r>
            <w:r w:rsidR="007E08E0">
              <w:rPr>
                <w:lang w:val="en-US"/>
              </w:rPr>
              <w:t xml:space="preserve">, </w:t>
            </w:r>
            <w:r w:rsidR="007E08E0" w:rsidRPr="007E08E0">
              <w:rPr>
                <w:lang w:val="en-US"/>
              </w:rPr>
              <w:t>7mo</w:t>
            </w:r>
            <w:r w:rsidRPr="007E08E0">
              <w:rPr>
                <w:lang w:val="en-US"/>
              </w:rPr>
              <w:t xml:space="preserve"> ITSA SAN PEDRO CONTEST </w:t>
            </w:r>
            <w:r w:rsidR="007E08E0">
              <w:rPr>
                <w:lang w:val="en-US"/>
              </w:rPr>
              <w:t xml:space="preserve"> 2018 - 2022</w:t>
            </w:r>
            <w:r w:rsidRPr="007E08E0">
              <w:rPr>
                <w:lang w:val="en-US"/>
              </w:rPr>
              <w:t>”</w:t>
            </w:r>
            <w:r w:rsidR="0016765D" w:rsidRPr="007E08E0">
              <w:rPr>
                <w:lang w:val="en-US"/>
              </w:rPr>
              <w:t>.</w:t>
            </w:r>
          </w:p>
          <w:p w14:paraId="1C062B06" w14:textId="77777777" w:rsidR="007819AC" w:rsidRPr="005D00C4" w:rsidRDefault="007819AC" w:rsidP="007819AC">
            <w:pPr>
              <w:rPr>
                <w:sz w:val="22"/>
                <w:lang w:bidi="es-ES"/>
              </w:rPr>
            </w:pPr>
            <w:r w:rsidRPr="005D00C4">
              <w:rPr>
                <w:sz w:val="22"/>
                <w:lang w:bidi="es-ES"/>
              </w:rPr>
              <w:t xml:space="preserve">• Asistí al Hackathon Festival de Futuras Tecnologías 2019: </w:t>
            </w:r>
          </w:p>
          <w:p w14:paraId="33AD507C" w14:textId="1BECCC8A" w:rsidR="007819AC" w:rsidRDefault="007819AC" w:rsidP="007819AC">
            <w:pPr>
              <w:pStyle w:val="Prrafodelista"/>
              <w:numPr>
                <w:ilvl w:val="0"/>
                <w:numId w:val="3"/>
              </w:numPr>
              <w:rPr>
                <w:lang w:bidi="es-ES"/>
              </w:rPr>
            </w:pPr>
            <w:r>
              <w:rPr>
                <w:lang w:bidi="es-ES"/>
              </w:rPr>
              <w:t>Realizado en la Universidad Autónoma de la Laguna</w:t>
            </w:r>
            <w:r w:rsidR="0016765D">
              <w:rPr>
                <w:lang w:bidi="es-ES"/>
              </w:rPr>
              <w:t>.</w:t>
            </w:r>
          </w:p>
          <w:p w14:paraId="1AF56D94" w14:textId="77777777" w:rsidR="002C2CDD" w:rsidRPr="00333CD3" w:rsidRDefault="00A10F51" w:rsidP="005D2515">
            <w:pPr>
              <w:pStyle w:val="Ttulo3"/>
              <w:spacing w:before="480"/>
            </w:pPr>
            <w:r>
              <w:t>ESTUDIOS ACADÉMICOS</w:t>
            </w:r>
          </w:p>
          <w:p w14:paraId="54799A03" w14:textId="77777777" w:rsidR="002C2CDD" w:rsidRPr="00333CD3" w:rsidRDefault="00A10F51" w:rsidP="007569C1">
            <w:pPr>
              <w:pStyle w:val="Ttulo4"/>
            </w:pPr>
            <w:r w:rsidRPr="00A10F51">
              <w:t>Instituto Tecnológico de la Laguna.</w:t>
            </w:r>
            <w:r w:rsidR="005D00C4">
              <w:rPr>
                <w:lang w:bidi="es-ES"/>
              </w:rPr>
              <w:t xml:space="preserve"> </w:t>
            </w:r>
          </w:p>
          <w:p w14:paraId="0A08C98D" w14:textId="3BE02F6D" w:rsidR="003E4880" w:rsidRPr="00333CD3" w:rsidRDefault="00A10F51" w:rsidP="00A10F51">
            <w:r>
              <w:t xml:space="preserve">Dirección: </w:t>
            </w:r>
            <w:proofErr w:type="spellStart"/>
            <w:r>
              <w:t>Blvd</w:t>
            </w:r>
            <w:proofErr w:type="spellEnd"/>
            <w:r>
              <w:t>. Revolución y Calzada. Cuauhtémoc S/N Torreón, Coahuila.</w:t>
            </w:r>
            <w:r w:rsidR="003E4880">
              <w:t xml:space="preserve"> </w:t>
            </w:r>
            <w:r>
              <w:t>CP 27000.</w:t>
            </w:r>
          </w:p>
          <w:p w14:paraId="038BE4CA" w14:textId="37D2D2EC" w:rsidR="002C2CDD" w:rsidRPr="00D47510" w:rsidRDefault="007819AC" w:rsidP="005D2515">
            <w:pPr>
              <w:pStyle w:val="Ttulo3"/>
              <w:spacing w:before="480"/>
              <w:rPr>
                <w:sz w:val="28"/>
              </w:rPr>
            </w:pPr>
            <w:r w:rsidRPr="00D47510">
              <w:rPr>
                <w:sz w:val="28"/>
              </w:rPr>
              <w:t>lenguajes de programacion</w:t>
            </w:r>
            <w:r w:rsidR="006178B1" w:rsidRPr="00D47510">
              <w:rPr>
                <w:sz w:val="28"/>
              </w:rPr>
              <w:t xml:space="preserve"> y de BASE DE DATOS</w:t>
            </w:r>
          </w:p>
          <w:tbl>
            <w:tblPr>
              <w:tblStyle w:val="Tablaconcuadrcula"/>
              <w:tblW w:w="62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45"/>
              <w:gridCol w:w="1843"/>
            </w:tblGrid>
            <w:tr w:rsidR="006178B1" w:rsidRPr="008B0E4A" w14:paraId="6F8060B4" w14:textId="77777777" w:rsidTr="00326F03">
              <w:trPr>
                <w:trHeight w:val="993"/>
              </w:trPr>
              <w:tc>
                <w:tcPr>
                  <w:tcW w:w="4445" w:type="dxa"/>
                </w:tcPr>
                <w:p w14:paraId="28D4C1C5" w14:textId="53AD497E" w:rsidR="006178B1" w:rsidRPr="00252BD0" w:rsidRDefault="006178B1" w:rsidP="006178B1">
                  <w:pPr>
                    <w:rPr>
                      <w:lang w:val="en-US" w:bidi="es-ES"/>
                    </w:rPr>
                  </w:pPr>
                  <w:r w:rsidRPr="00252BD0">
                    <w:rPr>
                      <w:lang w:val="en-US" w:bidi="es-ES"/>
                    </w:rPr>
                    <w:t xml:space="preserve">• </w:t>
                  </w:r>
                  <w:r w:rsidR="00530EC7" w:rsidRPr="00252BD0">
                    <w:rPr>
                      <w:lang w:val="en-US" w:bidi="es-ES"/>
                    </w:rPr>
                    <w:t xml:space="preserve">Java EE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530EC7" w:rsidRPr="00252BD0">
                    <w:rPr>
                      <w:lang w:val="en-US" w:bidi="es-ES"/>
                    </w:rPr>
                    <w:t xml:space="preserve"> Structs 2</w:t>
                  </w:r>
                  <w:r w:rsidR="00CB3EDC" w:rsidRPr="00252BD0">
                    <w:rPr>
                      <w:lang w:val="en-US" w:bidi="es-ES"/>
                    </w:rPr>
                    <w:t xml:space="preserve"> </w:t>
                  </w:r>
                </w:p>
                <w:p w14:paraId="051A78BD" w14:textId="70CEE090" w:rsidR="006178B1" w:rsidRPr="00252BD0" w:rsidRDefault="006178B1" w:rsidP="006178B1">
                  <w:pPr>
                    <w:rPr>
                      <w:lang w:val="en-US" w:bidi="es-ES"/>
                    </w:rPr>
                  </w:pPr>
                  <w:r w:rsidRPr="00252BD0">
                    <w:rPr>
                      <w:lang w:val="en-US" w:bidi="es-ES"/>
                    </w:rPr>
                    <w:t xml:space="preserve">• </w:t>
                  </w:r>
                  <w:r w:rsidR="00A67B7C" w:rsidRPr="00252BD0">
                    <w:rPr>
                      <w:lang w:val="en-US" w:bidi="es-ES"/>
                    </w:rPr>
                    <w:t xml:space="preserve">PL SQL </w:t>
                  </w:r>
                  <w:r w:rsidR="00A67B7C">
                    <w:rPr>
                      <w:lang w:val="en-US" w:bidi="es-ES"/>
                    </w:rPr>
                    <w:t>|</w:t>
                  </w:r>
                  <w:r w:rsidR="00A67B7C" w:rsidRPr="00252BD0">
                    <w:rPr>
                      <w:lang w:val="en-US" w:bidi="es-ES"/>
                    </w:rPr>
                    <w:t xml:space="preserve"> </w:t>
                  </w:r>
                  <w:r w:rsidR="00CB3EDC" w:rsidRPr="00252BD0">
                    <w:rPr>
                      <w:lang w:val="en-US" w:bidi="es-ES"/>
                    </w:rPr>
                    <w:t xml:space="preserve">Oracle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CB3EDC" w:rsidRPr="00252BD0">
                    <w:rPr>
                      <w:lang w:val="en-US" w:bidi="es-ES"/>
                    </w:rPr>
                    <w:t xml:space="preserve"> </w:t>
                  </w:r>
                  <w:r w:rsidR="004C4118" w:rsidRPr="00252BD0">
                    <w:rPr>
                      <w:lang w:val="en-US" w:bidi="es-ES"/>
                    </w:rPr>
                    <w:t>Reports</w:t>
                  </w:r>
                </w:p>
                <w:p w14:paraId="639699CA" w14:textId="3CC39D7A" w:rsidR="006178B1" w:rsidRPr="00252BD0" w:rsidRDefault="006178B1" w:rsidP="006178B1">
                  <w:pPr>
                    <w:rPr>
                      <w:lang w:val="en-US" w:bidi="es-ES"/>
                    </w:rPr>
                  </w:pPr>
                  <w:r w:rsidRPr="00252BD0">
                    <w:rPr>
                      <w:lang w:val="en-US" w:bidi="es-ES"/>
                    </w:rPr>
                    <w:t xml:space="preserve">• </w:t>
                  </w:r>
                  <w:r w:rsidR="00CB3EDC" w:rsidRPr="00252BD0">
                    <w:rPr>
                      <w:lang w:val="en-US" w:bidi="es-ES"/>
                    </w:rPr>
                    <w:t xml:space="preserve">Python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CB3EDC" w:rsidRPr="00252BD0">
                    <w:rPr>
                      <w:lang w:val="en-US" w:bidi="es-ES"/>
                    </w:rPr>
                    <w:t xml:space="preserve"> Django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A2558E" w:rsidRPr="00252BD0">
                    <w:rPr>
                      <w:lang w:val="en-US" w:bidi="es-ES"/>
                    </w:rPr>
                    <w:t xml:space="preserve"> </w:t>
                  </w:r>
                  <w:r w:rsidR="00A2558E" w:rsidRPr="00252BD0">
                    <w:rPr>
                      <w:lang w:val="en-US" w:bidi="es-ES"/>
                    </w:rPr>
                    <w:t>PostgreSQL</w:t>
                  </w:r>
                  <w:r w:rsidR="00252BD0" w:rsidRPr="00252BD0">
                    <w:rPr>
                      <w:lang w:val="en-US" w:bidi="es-ES"/>
                    </w:rPr>
                    <w:t xml:space="preserve">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252BD0" w:rsidRPr="00252BD0">
                    <w:rPr>
                      <w:lang w:val="en-US" w:bidi="es-ES"/>
                    </w:rPr>
                    <w:t xml:space="preserve"> Selenium</w:t>
                  </w:r>
                </w:p>
                <w:p w14:paraId="2396BDE4" w14:textId="74CB43C9" w:rsidR="006178B1" w:rsidRPr="00252BD0" w:rsidRDefault="006178B1" w:rsidP="00FD2221">
                  <w:pPr>
                    <w:rPr>
                      <w:lang w:val="en-US" w:bidi="es-ES"/>
                    </w:rPr>
                  </w:pPr>
                  <w:r w:rsidRPr="00252BD0">
                    <w:rPr>
                      <w:lang w:val="en-US" w:bidi="es-ES"/>
                    </w:rPr>
                    <w:t xml:space="preserve">• </w:t>
                  </w:r>
                  <w:r w:rsidR="00EC47C0" w:rsidRPr="00252BD0">
                    <w:rPr>
                      <w:lang w:val="en-US" w:bidi="es-ES"/>
                    </w:rPr>
                    <w:t xml:space="preserve">C#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EC47C0" w:rsidRPr="00252BD0">
                    <w:rPr>
                      <w:lang w:val="en-US" w:bidi="es-ES"/>
                    </w:rPr>
                    <w:t xml:space="preserve"> Xamarin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A2558E" w:rsidRPr="00252BD0">
                    <w:rPr>
                      <w:lang w:val="en-US" w:bidi="es-ES"/>
                    </w:rPr>
                    <w:t xml:space="preserve"> API </w:t>
                  </w:r>
                </w:p>
                <w:p w14:paraId="2E4AD113" w14:textId="41FF8C5A" w:rsidR="005D00C4" w:rsidRDefault="006178B1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r w:rsidR="0035567E">
                    <w:rPr>
                      <w:lang w:val="en-US" w:bidi="es-ES"/>
                    </w:rPr>
                    <w:t xml:space="preserve">C#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35567E">
                    <w:rPr>
                      <w:lang w:val="en-US" w:bidi="es-ES"/>
                    </w:rPr>
                    <w:t xml:space="preserve"> WinForms .NET</w:t>
                  </w:r>
                  <w:r w:rsidR="008C4B63">
                    <w:rPr>
                      <w:lang w:val="en-US" w:bidi="es-ES"/>
                    </w:rPr>
                    <w:t xml:space="preserve"> </w:t>
                  </w:r>
                </w:p>
                <w:p w14:paraId="51B1863D" w14:textId="48E9EC2E" w:rsidR="002B7454" w:rsidRDefault="002B7454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r w:rsidR="008B0E4A">
                    <w:rPr>
                      <w:lang w:val="en-US" w:bidi="es-ES"/>
                    </w:rPr>
                    <w:t xml:space="preserve">VB.Net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8B0E4A">
                    <w:rPr>
                      <w:lang w:val="en-US" w:bidi="es-ES"/>
                    </w:rPr>
                    <w:t xml:space="preserve"> Excel</w:t>
                  </w:r>
                </w:p>
                <w:p w14:paraId="75DBFF6B" w14:textId="493BDE7E" w:rsidR="008B0E4A" w:rsidRDefault="008B0E4A" w:rsidP="008B0E4A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iOS </w:t>
                  </w:r>
                  <w:r w:rsidR="00252BD0">
                    <w:rPr>
                      <w:lang w:val="en-US" w:bidi="es-ES"/>
                    </w:rPr>
                    <w:t>|</w:t>
                  </w:r>
                  <w:r>
                    <w:rPr>
                      <w:lang w:val="en-US" w:bidi="es-ES"/>
                    </w:rPr>
                    <w:t xml:space="preserve"> Swift </w:t>
                  </w:r>
                  <w:r w:rsidR="00252BD0">
                    <w:rPr>
                      <w:lang w:val="en-US" w:bidi="es-ES"/>
                    </w:rPr>
                    <w:t>|</w:t>
                  </w:r>
                  <w:r>
                    <w:rPr>
                      <w:lang w:val="en-US" w:bidi="es-ES"/>
                    </w:rPr>
                    <w:t xml:space="preserve"> O</w:t>
                  </w:r>
                  <w:r w:rsidRPr="008B0E4A">
                    <w:rPr>
                      <w:lang w:val="en-US" w:bidi="es-ES"/>
                    </w:rPr>
                    <w:t>bjective-</w:t>
                  </w:r>
                  <w:r>
                    <w:rPr>
                      <w:lang w:val="en-US" w:bidi="es-ES"/>
                    </w:rPr>
                    <w:t>C</w:t>
                  </w:r>
                  <w:r w:rsidR="008C4B63">
                    <w:rPr>
                      <w:lang w:val="en-US" w:bidi="es-ES"/>
                    </w:rPr>
                    <w:t xml:space="preserve">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8C4B63">
                    <w:rPr>
                      <w:lang w:val="en-US" w:bidi="es-ES"/>
                    </w:rPr>
                    <w:t xml:space="preserve"> API</w:t>
                  </w:r>
                </w:p>
                <w:p w14:paraId="3460196C" w14:textId="6C1D630B" w:rsidR="008B0E4A" w:rsidRDefault="00ED0E8C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 xml:space="preserve">• </w:t>
                  </w:r>
                  <w:r>
                    <w:rPr>
                      <w:lang w:val="en-US" w:bidi="es-ES"/>
                    </w:rPr>
                    <w:t>Java</w:t>
                  </w:r>
                  <w:r>
                    <w:rPr>
                      <w:lang w:val="en-US" w:bidi="es-ES"/>
                    </w:rPr>
                    <w:t xml:space="preserve"> </w:t>
                  </w:r>
                  <w:r w:rsidR="00252BD0">
                    <w:rPr>
                      <w:lang w:val="en-US" w:bidi="es-ES"/>
                    </w:rPr>
                    <w:t>|</w:t>
                  </w:r>
                  <w:r>
                    <w:rPr>
                      <w:lang w:val="en-US" w:bidi="es-ES"/>
                    </w:rPr>
                    <w:t xml:space="preserve"> Android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8C4B63">
                    <w:rPr>
                      <w:lang w:val="en-US" w:bidi="es-ES"/>
                    </w:rPr>
                    <w:t xml:space="preserve"> Frames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8C4B63">
                    <w:rPr>
                      <w:lang w:val="en-US" w:bidi="es-ES"/>
                    </w:rPr>
                    <w:t xml:space="preserve"> API</w:t>
                  </w:r>
                </w:p>
                <w:p w14:paraId="68FF8FB2" w14:textId="09F0B8B6" w:rsidR="000C7F0A" w:rsidRPr="00E51D7A" w:rsidRDefault="00AA7408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TypeScript </w:t>
                  </w:r>
                  <w:r w:rsidR="00252BD0">
                    <w:rPr>
                      <w:lang w:val="en-US" w:bidi="es-ES"/>
                    </w:rPr>
                    <w:t>|</w:t>
                  </w:r>
                  <w:r>
                    <w:rPr>
                      <w:lang w:val="en-US" w:bidi="es-ES"/>
                    </w:rPr>
                    <w:t xml:space="preserve"> Angular</w:t>
                  </w:r>
                  <w:r w:rsidR="008C4B63">
                    <w:rPr>
                      <w:lang w:val="en-US" w:bidi="es-ES"/>
                    </w:rPr>
                    <w:t xml:space="preserve"> </w:t>
                  </w:r>
                  <w:r w:rsidR="00252BD0">
                    <w:rPr>
                      <w:lang w:val="en-US" w:bidi="es-ES"/>
                    </w:rPr>
                    <w:t>|</w:t>
                  </w:r>
                  <w:r w:rsidR="008C4B63">
                    <w:rPr>
                      <w:lang w:val="en-US" w:bidi="es-ES"/>
                    </w:rPr>
                    <w:t xml:space="preserve"> API </w:t>
                  </w:r>
                </w:p>
              </w:tc>
              <w:tc>
                <w:tcPr>
                  <w:tcW w:w="1843" w:type="dxa"/>
                </w:tcPr>
                <w:p w14:paraId="00C98962" w14:textId="5B0CBF28" w:rsidR="00495062" w:rsidRDefault="00495062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 PHP.</w:t>
                  </w:r>
                </w:p>
                <w:p w14:paraId="5CD1C17A" w14:textId="2AAE6FE8" w:rsidR="008B0E4A" w:rsidRDefault="008B0E4A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JavaScript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  <w:p w14:paraId="531FA4FA" w14:textId="0107F0D3" w:rsidR="008B0E4A" w:rsidRDefault="008B0E4A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C++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  <w:p w14:paraId="5120CD7D" w14:textId="28AE8474" w:rsidR="00ED0E8C" w:rsidRDefault="00ED0E8C" w:rsidP="00FD2221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MySQL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  <w:p w14:paraId="601A3A08" w14:textId="77777777" w:rsidR="002B7454" w:rsidRDefault="00ED0E8C" w:rsidP="000C7F0A">
                  <w:pPr>
                    <w:rPr>
                      <w:lang w:val="en-US" w:bidi="es-ES"/>
                    </w:rPr>
                  </w:pPr>
                  <w:r w:rsidRPr="00E51D7A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SQLite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  <w:p w14:paraId="238CE6D6" w14:textId="3188971E" w:rsidR="00252BD0" w:rsidRPr="00E51D7A" w:rsidRDefault="00252BD0" w:rsidP="000C7F0A">
                  <w:pPr>
                    <w:rPr>
                      <w:lang w:val="en-US" w:bidi="es-ES"/>
                    </w:rPr>
                  </w:pPr>
                </w:p>
              </w:tc>
            </w:tr>
            <w:tr w:rsidR="00B85127" w14:paraId="4D88BFEF" w14:textId="77777777" w:rsidTr="00326F03">
              <w:trPr>
                <w:trHeight w:val="250"/>
              </w:trPr>
              <w:tc>
                <w:tcPr>
                  <w:tcW w:w="6288" w:type="dxa"/>
                  <w:gridSpan w:val="2"/>
                </w:tcPr>
                <w:p w14:paraId="2B0AC5BD" w14:textId="77777777" w:rsidR="00D47510" w:rsidRPr="008B0E4A" w:rsidRDefault="00D47510" w:rsidP="006178B1">
                  <w:pPr>
                    <w:rPr>
                      <w:b/>
                      <w:sz w:val="22"/>
                      <w:lang w:val="en-US" w:bidi="es-ES"/>
                    </w:rPr>
                  </w:pPr>
                </w:p>
                <w:p w14:paraId="5750B050" w14:textId="20FB9F0D" w:rsidR="00B85127" w:rsidRPr="00B85127" w:rsidRDefault="00AA7408" w:rsidP="006178B1">
                  <w:pPr>
                    <w:rPr>
                      <w:b/>
                      <w:sz w:val="22"/>
                      <w:lang w:bidi="es-ES"/>
                    </w:rPr>
                  </w:pPr>
                  <w:r>
                    <w:rPr>
                      <w:b/>
                      <w:sz w:val="22"/>
                      <w:lang w:bidi="es-ES"/>
                    </w:rPr>
                    <w:t xml:space="preserve">CONOCIMIENTO EN </w:t>
                  </w:r>
                  <w:r w:rsidR="00F85820">
                    <w:rPr>
                      <w:b/>
                      <w:sz w:val="22"/>
                      <w:lang w:bidi="es-ES"/>
                    </w:rPr>
                    <w:t xml:space="preserve">LA CREACION DE </w:t>
                  </w:r>
                  <w:r>
                    <w:rPr>
                      <w:b/>
                      <w:sz w:val="22"/>
                      <w:lang w:bidi="es-ES"/>
                    </w:rPr>
                    <w:t>SERVIDORES</w:t>
                  </w:r>
                  <w:r w:rsidR="004C4118">
                    <w:rPr>
                      <w:b/>
                      <w:sz w:val="22"/>
                      <w:lang w:bidi="es-ES"/>
                    </w:rPr>
                    <w:t>:</w:t>
                  </w:r>
                </w:p>
              </w:tc>
            </w:tr>
            <w:tr w:rsidR="00B85127" w:rsidRPr="00AA7408" w14:paraId="5E724881" w14:textId="77777777" w:rsidTr="00326F03">
              <w:trPr>
                <w:trHeight w:val="496"/>
              </w:trPr>
              <w:tc>
                <w:tcPr>
                  <w:tcW w:w="4445" w:type="dxa"/>
                </w:tcPr>
                <w:p w14:paraId="6AE8AEBD" w14:textId="669E3D7F" w:rsidR="00A1328D" w:rsidRDefault="00AA7408" w:rsidP="00AA7408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>•</w:t>
                  </w:r>
                  <w:r w:rsidRPr="00AA7408">
                    <w:rPr>
                      <w:lang w:val="en-US" w:bidi="es-ES"/>
                    </w:rPr>
                    <w:t xml:space="preserve"> Web </w:t>
                  </w:r>
                  <w:r w:rsidR="009643F2">
                    <w:rPr>
                      <w:lang w:val="en-US" w:bidi="es-ES"/>
                    </w:rPr>
                    <w:t>|</w:t>
                  </w:r>
                  <w:r w:rsidRPr="00AA7408">
                    <w:rPr>
                      <w:lang w:val="en-US" w:bidi="es-ES"/>
                    </w:rPr>
                    <w:t xml:space="preserve"> </w:t>
                  </w:r>
                  <w:r w:rsidR="00A1328D">
                    <w:rPr>
                      <w:lang w:val="en-US" w:bidi="es-ES"/>
                    </w:rPr>
                    <w:t>A</w:t>
                  </w:r>
                  <w:r w:rsidRPr="00AA7408">
                    <w:rPr>
                      <w:lang w:val="en-US" w:bidi="es-ES"/>
                    </w:rPr>
                    <w:t xml:space="preserve">pache </w:t>
                  </w:r>
                  <w:r w:rsidR="009643F2">
                    <w:rPr>
                      <w:lang w:val="en-US" w:bidi="es-ES"/>
                    </w:rPr>
                    <w:t>|</w:t>
                  </w:r>
                  <w:r w:rsidRPr="00AA7408">
                    <w:rPr>
                      <w:lang w:val="en-US" w:bidi="es-ES"/>
                    </w:rPr>
                    <w:t xml:space="preserve"> </w:t>
                  </w:r>
                  <w:r w:rsidR="00A1328D">
                    <w:rPr>
                      <w:lang w:val="en-US" w:bidi="es-ES"/>
                    </w:rPr>
                    <w:t>N</w:t>
                  </w:r>
                  <w:r w:rsidRPr="00AA7408">
                    <w:rPr>
                      <w:lang w:val="en-US" w:bidi="es-ES"/>
                    </w:rPr>
                    <w:t>ginx</w:t>
                  </w:r>
                  <w:r>
                    <w:rPr>
                      <w:lang w:val="en-US" w:bidi="es-ES"/>
                    </w:rPr>
                    <w:t xml:space="preserve"> </w:t>
                  </w:r>
                  <w:r w:rsidR="009643F2">
                    <w:rPr>
                      <w:lang w:val="en-US" w:bidi="es-ES"/>
                    </w:rPr>
                    <w:t>|</w:t>
                  </w:r>
                  <w:r>
                    <w:rPr>
                      <w:lang w:val="en-US" w:bidi="es-ES"/>
                    </w:rPr>
                    <w:t xml:space="preserve"> Python</w:t>
                  </w:r>
                </w:p>
                <w:p w14:paraId="04D022B4" w14:textId="1D530D8D" w:rsidR="00AA7408" w:rsidRDefault="00AA7408" w:rsidP="00AA7408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 xml:space="preserve">• Proxy </w:t>
                  </w:r>
                  <w:r w:rsidR="009643F2">
                    <w:rPr>
                      <w:lang w:val="en-US" w:bidi="es-ES"/>
                    </w:rPr>
                    <w:t>|</w:t>
                  </w:r>
                  <w:r w:rsidR="00A1328D">
                    <w:rPr>
                      <w:lang w:val="en-US" w:bidi="es-ES"/>
                    </w:rPr>
                    <w:t xml:space="preserve"> </w:t>
                  </w:r>
                  <w:r w:rsidR="00A1328D" w:rsidRPr="00A1328D">
                    <w:rPr>
                      <w:lang w:val="en-US" w:bidi="es-ES"/>
                    </w:rPr>
                    <w:t>Reverse Proxy</w:t>
                  </w:r>
                  <w:r w:rsidR="00A1328D">
                    <w:rPr>
                      <w:lang w:val="en-US" w:bidi="es-ES"/>
                    </w:rPr>
                    <w:t xml:space="preserve"> </w:t>
                  </w:r>
                  <w:r w:rsidR="009643F2">
                    <w:rPr>
                      <w:lang w:val="en-US" w:bidi="es-ES"/>
                    </w:rPr>
                    <w:t>|</w:t>
                  </w:r>
                  <w:r w:rsidR="00A1328D">
                    <w:rPr>
                      <w:lang w:val="en-US" w:bidi="es-ES"/>
                    </w:rPr>
                    <w:t xml:space="preserve"> </w:t>
                  </w:r>
                  <w:r w:rsidR="00A1328D" w:rsidRPr="00A1328D">
                    <w:rPr>
                      <w:lang w:val="en-US" w:bidi="es-ES"/>
                    </w:rPr>
                    <w:t>Load Balancing</w:t>
                  </w:r>
                </w:p>
                <w:p w14:paraId="162A67AC" w14:textId="52A9A3EC" w:rsidR="00A1328D" w:rsidRDefault="00A1328D" w:rsidP="00AA7408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 xml:space="preserve">• VPN </w:t>
                  </w:r>
                  <w:r w:rsidR="009643F2">
                    <w:rPr>
                      <w:lang w:val="en-US" w:bidi="es-ES"/>
                    </w:rPr>
                    <w:t>|</w:t>
                  </w:r>
                  <w:r>
                    <w:rPr>
                      <w:lang w:val="en-US" w:bidi="es-ES"/>
                    </w:rPr>
                    <w:t xml:space="preserve"> OpenVPN</w:t>
                  </w:r>
                </w:p>
                <w:p w14:paraId="35C5868F" w14:textId="582DCC40" w:rsidR="00A1328D" w:rsidRDefault="008C4B63" w:rsidP="00AA7408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>•</w:t>
                  </w:r>
                  <w:r w:rsidR="00344409">
                    <w:rPr>
                      <w:lang w:val="en-US" w:bidi="es-ES"/>
                    </w:rPr>
                    <w:t xml:space="preserve"> DB </w:t>
                  </w:r>
                  <w:r w:rsidR="009643F2">
                    <w:rPr>
                      <w:lang w:val="en-US" w:bidi="es-ES"/>
                    </w:rPr>
                    <w:t>|</w:t>
                  </w:r>
                  <w:r w:rsidR="00344409">
                    <w:rPr>
                      <w:lang w:val="en-US" w:bidi="es-ES"/>
                    </w:rPr>
                    <w:t xml:space="preserve"> XAMP</w:t>
                  </w:r>
                  <w:r w:rsidR="00344409">
                    <w:rPr>
                      <w:lang w:val="en-US" w:bidi="es-ES"/>
                    </w:rPr>
                    <w:t xml:space="preserve"> </w:t>
                  </w:r>
                  <w:r w:rsidR="009643F2">
                    <w:rPr>
                      <w:lang w:val="en-US" w:bidi="es-ES"/>
                    </w:rPr>
                    <w:t>|</w:t>
                  </w:r>
                  <w:r>
                    <w:rPr>
                      <w:lang w:val="en-US" w:bidi="es-ES"/>
                    </w:rPr>
                    <w:t xml:space="preserve"> Cluster MySQL </w:t>
                  </w:r>
                </w:p>
                <w:p w14:paraId="10AD2715" w14:textId="404ACA83" w:rsidR="004C4118" w:rsidRDefault="00344409" w:rsidP="00AA7408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</w:t>
                  </w:r>
                  <w:r w:rsidR="00F85820">
                    <w:rPr>
                      <w:lang w:val="en-US" w:bidi="es-ES"/>
                    </w:rPr>
                    <w:t xml:space="preserve">RTMP </w:t>
                  </w:r>
                  <w:r w:rsidR="009643F2">
                    <w:rPr>
                      <w:lang w:val="en-US" w:bidi="es-ES"/>
                    </w:rPr>
                    <w:t>|</w:t>
                  </w:r>
                  <w:r w:rsidR="00F85820">
                    <w:rPr>
                      <w:lang w:val="en-US" w:bidi="es-ES"/>
                    </w:rPr>
                    <w:t xml:space="preserve"> </w:t>
                  </w:r>
                  <w:r w:rsidR="00F85820">
                    <w:rPr>
                      <w:lang w:val="en-US" w:bidi="es-ES"/>
                    </w:rPr>
                    <w:t>N</w:t>
                  </w:r>
                  <w:r w:rsidR="00F85820" w:rsidRPr="00AA7408">
                    <w:rPr>
                      <w:lang w:val="en-US" w:bidi="es-ES"/>
                    </w:rPr>
                    <w:t>ginx</w:t>
                  </w:r>
                </w:p>
                <w:p w14:paraId="04F764FA" w14:textId="207D1C2A" w:rsidR="004C4118" w:rsidRPr="00A2558E" w:rsidRDefault="004C4118" w:rsidP="00AA7408">
                  <w:pPr>
                    <w:rPr>
                      <w:lang w:val="es-MX" w:bidi="es-ES"/>
                    </w:rPr>
                  </w:pPr>
                  <w:r w:rsidRPr="00A2558E">
                    <w:rPr>
                      <w:lang w:val="es-MX" w:bidi="es-ES"/>
                    </w:rPr>
                    <w:t>•</w:t>
                  </w:r>
                  <w:r w:rsidRPr="00A2558E">
                    <w:rPr>
                      <w:lang w:val="es-MX" w:bidi="es-ES"/>
                    </w:rPr>
                    <w:t xml:space="preserve"> </w:t>
                  </w:r>
                  <w:r w:rsidR="00A2558E" w:rsidRPr="00A2558E">
                    <w:rPr>
                      <w:lang w:val="es-MX" w:bidi="es-ES"/>
                    </w:rPr>
                    <w:t xml:space="preserve">Servidor de </w:t>
                  </w:r>
                  <w:r w:rsidRPr="00A2558E">
                    <w:rPr>
                      <w:lang w:val="es-MX" w:bidi="es-ES"/>
                    </w:rPr>
                    <w:t>Jueg</w:t>
                  </w:r>
                  <w:r w:rsidR="00A2558E">
                    <w:rPr>
                      <w:lang w:val="es-MX" w:bidi="es-ES"/>
                    </w:rPr>
                    <w:t>os.</w:t>
                  </w:r>
                </w:p>
              </w:tc>
              <w:tc>
                <w:tcPr>
                  <w:tcW w:w="1843" w:type="dxa"/>
                </w:tcPr>
                <w:p w14:paraId="6C83891E" w14:textId="170957B3" w:rsidR="007E08E0" w:rsidRPr="00CF4855" w:rsidRDefault="00A1328D" w:rsidP="00A058CB">
                  <w:pPr>
                    <w:rPr>
                      <w:lang w:val="en-US" w:bidi="es-ES"/>
                    </w:rPr>
                  </w:pPr>
                  <w:r w:rsidRPr="00CF4855">
                    <w:rPr>
                      <w:lang w:val="en-US" w:bidi="es-ES"/>
                    </w:rPr>
                    <w:t>SO: Debian 10</w:t>
                  </w:r>
                  <w:r w:rsidR="004C4118" w:rsidRPr="00CF4855">
                    <w:rPr>
                      <w:lang w:val="en-US" w:bidi="es-ES"/>
                    </w:rPr>
                    <w:t xml:space="preserve"> y Win Server 2019</w:t>
                  </w:r>
                </w:p>
                <w:p w14:paraId="670B0232" w14:textId="3310F3E6" w:rsidR="00A1328D" w:rsidRDefault="007E08E0" w:rsidP="00A058CB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>•</w:t>
                  </w:r>
                  <w:r w:rsidR="00F85820">
                    <w:rPr>
                      <w:lang w:val="en-US" w:bidi="es-ES"/>
                    </w:rPr>
                    <w:t xml:space="preserve"> </w:t>
                  </w:r>
                  <w:r w:rsidR="00A1328D">
                    <w:rPr>
                      <w:lang w:val="en-US" w:bidi="es-ES"/>
                    </w:rPr>
                    <w:t>AWS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  <w:p w14:paraId="682BD019" w14:textId="2C6980A5" w:rsidR="00A1328D" w:rsidRDefault="00A1328D" w:rsidP="00A058CB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Google Cloud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  <w:p w14:paraId="26B2ABE7" w14:textId="6678F55C" w:rsidR="008C4B63" w:rsidRDefault="00A1328D" w:rsidP="00A058CB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</w:t>
                  </w:r>
                  <w:r w:rsidR="008C4B63">
                    <w:rPr>
                      <w:lang w:val="en-US" w:bidi="es-ES"/>
                    </w:rPr>
                    <w:t>Azure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  <w:p w14:paraId="1957F582" w14:textId="4969A5D6" w:rsidR="008C4B63" w:rsidRPr="00AA7408" w:rsidRDefault="008C4B63" w:rsidP="00A058CB">
                  <w:pPr>
                    <w:rPr>
                      <w:lang w:val="en-US" w:bidi="es-ES"/>
                    </w:rPr>
                  </w:pPr>
                  <w:r w:rsidRPr="00AA7408">
                    <w:rPr>
                      <w:lang w:val="en-US" w:bidi="es-ES"/>
                    </w:rPr>
                    <w:t>•</w:t>
                  </w:r>
                  <w:r>
                    <w:rPr>
                      <w:lang w:val="en-US" w:bidi="es-ES"/>
                    </w:rPr>
                    <w:t xml:space="preserve"> Digital Ocean</w:t>
                  </w:r>
                  <w:r w:rsidR="00CF4855">
                    <w:rPr>
                      <w:lang w:val="en-US" w:bidi="es-ES"/>
                    </w:rPr>
                    <w:t>.</w:t>
                  </w:r>
                </w:p>
              </w:tc>
            </w:tr>
          </w:tbl>
          <w:p w14:paraId="61545341" w14:textId="77777777" w:rsidR="006178B1" w:rsidRPr="00AA7408" w:rsidRDefault="006178B1" w:rsidP="006178B1">
            <w:pPr>
              <w:rPr>
                <w:u w:val="single"/>
                <w:lang w:val="en-US" w:bidi="es-ES"/>
              </w:rPr>
            </w:pPr>
          </w:p>
        </w:tc>
      </w:tr>
    </w:tbl>
    <w:p w14:paraId="68B47D3B" w14:textId="77777777" w:rsidR="00C660E5" w:rsidRPr="00AA7408" w:rsidRDefault="00C660E5" w:rsidP="00E22E87">
      <w:pPr>
        <w:pStyle w:val="Sinespaciado"/>
        <w:rPr>
          <w:lang w:val="en-US"/>
        </w:rPr>
      </w:pPr>
    </w:p>
    <w:sectPr w:rsidR="00C660E5" w:rsidRPr="00AA7408" w:rsidSect="000B628A">
      <w:headerReference w:type="default" r:id="rId10"/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8311" w14:textId="77777777" w:rsidR="0010133E" w:rsidRDefault="0010133E" w:rsidP="00713050">
      <w:pPr>
        <w:spacing w:line="240" w:lineRule="auto"/>
      </w:pPr>
      <w:r>
        <w:separator/>
      </w:r>
    </w:p>
  </w:endnote>
  <w:endnote w:type="continuationSeparator" w:id="0">
    <w:p w14:paraId="63EC2CE2" w14:textId="77777777" w:rsidR="0010133E" w:rsidRDefault="0010133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14:paraId="435BF3C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003834" w14:textId="77777777" w:rsidR="00C2098A" w:rsidRDefault="00CA3DF1" w:rsidP="00684488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1ECC091C" wp14:editId="148630DF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76B49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ddd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78EB33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7B0D893D" wp14:editId="5156EC22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6D3DC9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E3C1DE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0EADC1AD" wp14:editId="3AEBBDD9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F6C2C2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914049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00DF09EC" wp14:editId="078C5F48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DD8ABD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778715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544CABFD45A744F69697D5D81428E18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39A50406" w14:textId="77777777" w:rsidR="00684488" w:rsidRPr="00CA3DF1" w:rsidRDefault="001E240D" w:rsidP="00811117">
              <w:pPr>
                <w:pStyle w:val="Piedepgina"/>
              </w:pPr>
              <w:r>
                <w:t>GAMEUE@HOTMAIL.COM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284D67B552E4457888000609A44B6CC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A981A06" w14:textId="77777777" w:rsidR="00684488" w:rsidRPr="00C2098A" w:rsidRDefault="001E240D" w:rsidP="00811117">
              <w:pPr>
                <w:pStyle w:val="Piedepgina"/>
              </w:pPr>
              <w:r>
                <w:t>871-465-0616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082B025E" w14:textId="77777777" w:rsidR="00684488" w:rsidRPr="00C2098A" w:rsidRDefault="001E240D" w:rsidP="00811117">
              <w:pPr>
                <w:pStyle w:val="Piedepgina"/>
              </w:pPr>
              <w:r>
                <w:t>871-465-0616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75068DBD" w14:textId="77777777"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0DCD1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A727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4"/>
    </w:tblGrid>
    <w:tr w:rsidR="001E240D" w14:paraId="388C8777" w14:textId="77777777" w:rsidTr="001E240D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B32107" w14:textId="77777777" w:rsidR="001E240D" w:rsidRDefault="001E240D" w:rsidP="00217980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2F2FF7A5" wp14:editId="5E3C338B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1EEEE6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ddd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06FFB4" w14:textId="77777777" w:rsidR="001E240D" w:rsidRDefault="001E240D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46923F57" wp14:editId="7394B4AF">
                    <wp:extent cx="329184" cy="329184"/>
                    <wp:effectExtent l="0" t="0" r="13970" b="13970"/>
                    <wp:docPr id="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5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0534E6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7VJRR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OXrtUlFEQAAyF0AAA4AAAAAAAAAAAAAAAAALgIAAGRycy9lMm9Eb2MueG1sUEsBAi0A&#10;FAAGAAgAAAAhAGhHG9DYAAAAAwEAAA8AAAAAAAAAAAAAAAAAnxMAAGRycy9kb3ducmV2LnhtbFBL&#10;BQYAAAAABAAEAPMAAACk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oub4A&#10;AADbAAAADwAAAGRycy9kb3ducmV2LnhtbERPTYvCMBC9L/gfwgje1nQFtVSjLIKoF2FVPA/NbFu2&#10;malN1PrvjbDgbR7vc+bLztXqRq2vhA18DRNQxLnYigsDp+P6MwXlA7LFWpgMPMjDctH7mGNm5c4/&#10;dDuEQsUQ9hkaKENoMq19XpJDP5SGOHK/0joMEbaFti3eY7ir9ShJJtphxbGhxIZWJeV/h6szYHNL&#10;Y9lcZefSqTuvLsle9MmYQb/7noEK1IW3+N+9tXH+GF6/xAP0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uKLm+AAAA2wAAAA8AAAAAAAAAAAAAAAAAmAIAAGRycy9kb3ducmV2&#10;LnhtbFBLBQYAAAAABAAEAPUAAACD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puMQA&#10;AADbAAAADwAAAGRycy9kb3ducmV2LnhtbESP3YrCMBSE74V9h3AEb2RNV0VLNcruouiFe+HPAxya&#10;Y1tsTkqS1fr2RhC8HGbmG2a+bE0truR8ZVnB1yABQZxbXXGh4HRcf6YgfEDWWFsmBXfysFx8dOaY&#10;aXvjPV0PoRARwj5DBWUITSalz0sy6Ae2IY7e2TqDIUpXSO3wFuGmlsMkmUiDFceFEhv6LSm/HP6N&#10;gr78u2zGp5FM9e5nNUnD1O3XU6V63fZ7BiJQG97hV3urFQxH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wKbjEAAAA2wAAAA8AAAAAAAAAAAAAAAAAmAIAAGRycy9k&#10;b3ducmV2LnhtbFBLBQYAAAAABAAEAPUAAACJ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1E240D" w14:paraId="5A7AB164" w14:textId="77777777" w:rsidTr="001E240D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0235A95D" w14:textId="77777777" w:rsidR="001E240D" w:rsidRPr="00CA3DF1" w:rsidRDefault="00000000" w:rsidP="001E240D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02CB255A428B44C38EF7198680648AC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1E240D">
                <w:t>GAMEUE@HOTMAIL.COM</w:t>
              </w:r>
            </w:sdtContent>
          </w:sdt>
        </w:p>
      </w:tc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1081720897"/>
            <w:placeholder>
              <w:docPart w:val="1374CBDD22A94B609BEDFC9F4F184AA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5FAF130D" w14:textId="77777777" w:rsidR="001E240D" w:rsidRPr="00C2098A" w:rsidRDefault="001E240D" w:rsidP="00217980">
              <w:pPr>
                <w:pStyle w:val="Piedepgina"/>
              </w:pPr>
              <w:r w:rsidRPr="00530BEB">
                <w:t>871-465-0616</w:t>
              </w:r>
            </w:p>
          </w:sdtContent>
        </w:sdt>
      </w:tc>
    </w:tr>
  </w:tbl>
  <w:p w14:paraId="2FF427BD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ED60" w14:textId="77777777" w:rsidR="0010133E" w:rsidRDefault="0010133E" w:rsidP="00713050">
      <w:pPr>
        <w:spacing w:line="240" w:lineRule="auto"/>
      </w:pPr>
      <w:r>
        <w:separator/>
      </w:r>
    </w:p>
  </w:footnote>
  <w:footnote w:type="continuationSeparator" w:id="0">
    <w:p w14:paraId="117C9EB2" w14:textId="77777777" w:rsidR="0010133E" w:rsidRDefault="0010133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14:paraId="69AA46A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39E49EB" w14:textId="77777777" w:rsidR="001A5CA9" w:rsidRPr="00F207C0" w:rsidRDefault="00E02DCD" w:rsidP="001A5CA9">
          <w:pPr>
            <w:pStyle w:val="Iniciales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B0B9FCF" wp14:editId="17FEA35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14560B4B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ddd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3A7274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14:paraId="7CAEB71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A86B05D" w14:textId="77777777" w:rsidR="001A5CA9" w:rsidRPr="009B3C40" w:rsidRDefault="00000000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A10F51">
                      <w:t>Carlos Ivan Soto PÉrez</w:t>
                    </w:r>
                  </w:sdtContent>
                </w:sdt>
              </w:p>
              <w:p w14:paraId="3C289A28" w14:textId="77777777" w:rsidR="001A5CA9" w:rsidRDefault="00000000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A10F51">
                      <w:t>Ingeniería en sistemas computacionale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FD2221">
                      <w:t>especialidad en desarrollo web y móvil.</w:t>
                    </w:r>
                  </w:sdtContent>
                </w:sdt>
              </w:p>
            </w:tc>
          </w:tr>
        </w:tbl>
        <w:p w14:paraId="55B3B16B" w14:textId="77777777" w:rsidR="001A5CA9" w:rsidRPr="00F207C0" w:rsidRDefault="001A5CA9" w:rsidP="001A5CA9"/>
      </w:tc>
    </w:tr>
  </w:tbl>
  <w:p w14:paraId="4464C337" w14:textId="77777777"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1.25pt;height:11.25pt" o:bullet="t">
        <v:imagedata r:id="rId1" o:title="mso51FF"/>
      </v:shape>
    </w:pict>
  </w:numPicBullet>
  <w:abstractNum w:abstractNumId="0" w15:restartNumberingAfterBreak="0">
    <w:nsid w:val="085674B1"/>
    <w:multiLevelType w:val="hybridMultilevel"/>
    <w:tmpl w:val="12EA2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7CB6"/>
    <w:multiLevelType w:val="hybridMultilevel"/>
    <w:tmpl w:val="5BD8FA5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CA4"/>
    <w:multiLevelType w:val="hybridMultilevel"/>
    <w:tmpl w:val="B4F4A17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0612"/>
    <w:multiLevelType w:val="hybridMultilevel"/>
    <w:tmpl w:val="20D87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A4F1A"/>
    <w:multiLevelType w:val="hybridMultilevel"/>
    <w:tmpl w:val="9DEAB9A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64298"/>
    <w:multiLevelType w:val="hybridMultilevel"/>
    <w:tmpl w:val="13E0F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561649">
    <w:abstractNumId w:val="1"/>
  </w:num>
  <w:num w:numId="2" w16cid:durableId="629089169">
    <w:abstractNumId w:val="4"/>
  </w:num>
  <w:num w:numId="3" w16cid:durableId="1118645899">
    <w:abstractNumId w:val="2"/>
  </w:num>
  <w:num w:numId="4" w16cid:durableId="593363317">
    <w:abstractNumId w:val="3"/>
  </w:num>
  <w:num w:numId="5" w16cid:durableId="1705207547">
    <w:abstractNumId w:val="5"/>
  </w:num>
  <w:num w:numId="6" w16cid:durableId="132647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51"/>
    <w:rsid w:val="00091382"/>
    <w:rsid w:val="000B0619"/>
    <w:rsid w:val="000B61CA"/>
    <w:rsid w:val="000B628A"/>
    <w:rsid w:val="000C7F0A"/>
    <w:rsid w:val="000F7610"/>
    <w:rsid w:val="0010133E"/>
    <w:rsid w:val="00114ED7"/>
    <w:rsid w:val="00140B0E"/>
    <w:rsid w:val="001423F6"/>
    <w:rsid w:val="00163EBE"/>
    <w:rsid w:val="0016765D"/>
    <w:rsid w:val="001A21CE"/>
    <w:rsid w:val="001A5CA9"/>
    <w:rsid w:val="001B2AC1"/>
    <w:rsid w:val="001B403A"/>
    <w:rsid w:val="001D55D1"/>
    <w:rsid w:val="001E240D"/>
    <w:rsid w:val="00217980"/>
    <w:rsid w:val="00252BD0"/>
    <w:rsid w:val="00271662"/>
    <w:rsid w:val="0027404F"/>
    <w:rsid w:val="00285C3A"/>
    <w:rsid w:val="00293B83"/>
    <w:rsid w:val="002B091C"/>
    <w:rsid w:val="002B7454"/>
    <w:rsid w:val="002C2CDD"/>
    <w:rsid w:val="002D45C6"/>
    <w:rsid w:val="002F03FA"/>
    <w:rsid w:val="00313E86"/>
    <w:rsid w:val="00326F03"/>
    <w:rsid w:val="00333CD3"/>
    <w:rsid w:val="00340365"/>
    <w:rsid w:val="00342B64"/>
    <w:rsid w:val="00344409"/>
    <w:rsid w:val="0035567E"/>
    <w:rsid w:val="00364079"/>
    <w:rsid w:val="003A7274"/>
    <w:rsid w:val="003C5528"/>
    <w:rsid w:val="003E4880"/>
    <w:rsid w:val="004077FB"/>
    <w:rsid w:val="00424DD9"/>
    <w:rsid w:val="0046104A"/>
    <w:rsid w:val="004717C5"/>
    <w:rsid w:val="00495062"/>
    <w:rsid w:val="004C4118"/>
    <w:rsid w:val="0050644A"/>
    <w:rsid w:val="00523479"/>
    <w:rsid w:val="00530EC7"/>
    <w:rsid w:val="00543DB7"/>
    <w:rsid w:val="005462AA"/>
    <w:rsid w:val="005729B0"/>
    <w:rsid w:val="005D00C4"/>
    <w:rsid w:val="005D2515"/>
    <w:rsid w:val="006178B1"/>
    <w:rsid w:val="00641630"/>
    <w:rsid w:val="00655059"/>
    <w:rsid w:val="00684488"/>
    <w:rsid w:val="00690C71"/>
    <w:rsid w:val="006A3CE7"/>
    <w:rsid w:val="006C4C50"/>
    <w:rsid w:val="006D76B1"/>
    <w:rsid w:val="006E7066"/>
    <w:rsid w:val="00713050"/>
    <w:rsid w:val="00741125"/>
    <w:rsid w:val="00746F7F"/>
    <w:rsid w:val="007569C1"/>
    <w:rsid w:val="00763832"/>
    <w:rsid w:val="007819AC"/>
    <w:rsid w:val="007A2F8D"/>
    <w:rsid w:val="007A4F1B"/>
    <w:rsid w:val="007B075B"/>
    <w:rsid w:val="007B697A"/>
    <w:rsid w:val="007C36DE"/>
    <w:rsid w:val="007C5E52"/>
    <w:rsid w:val="007D0D6C"/>
    <w:rsid w:val="007D2696"/>
    <w:rsid w:val="007E08E0"/>
    <w:rsid w:val="00811117"/>
    <w:rsid w:val="00841146"/>
    <w:rsid w:val="0088504C"/>
    <w:rsid w:val="00892802"/>
    <w:rsid w:val="0089382B"/>
    <w:rsid w:val="008A1907"/>
    <w:rsid w:val="008B0E4A"/>
    <w:rsid w:val="008C4B63"/>
    <w:rsid w:val="008C6BCA"/>
    <w:rsid w:val="008C7B50"/>
    <w:rsid w:val="00940951"/>
    <w:rsid w:val="009643F2"/>
    <w:rsid w:val="009B3C40"/>
    <w:rsid w:val="009E2BE6"/>
    <w:rsid w:val="009F7A1E"/>
    <w:rsid w:val="00A058CB"/>
    <w:rsid w:val="00A10F51"/>
    <w:rsid w:val="00A1328D"/>
    <w:rsid w:val="00A2558E"/>
    <w:rsid w:val="00A42540"/>
    <w:rsid w:val="00A50939"/>
    <w:rsid w:val="00A67B7C"/>
    <w:rsid w:val="00A82A99"/>
    <w:rsid w:val="00AA6A40"/>
    <w:rsid w:val="00AA7408"/>
    <w:rsid w:val="00B5664D"/>
    <w:rsid w:val="00B85127"/>
    <w:rsid w:val="00BA5B40"/>
    <w:rsid w:val="00BB6220"/>
    <w:rsid w:val="00BD0206"/>
    <w:rsid w:val="00BF37F0"/>
    <w:rsid w:val="00C2098A"/>
    <w:rsid w:val="00C3129E"/>
    <w:rsid w:val="00C5444A"/>
    <w:rsid w:val="00C612DA"/>
    <w:rsid w:val="00C660E5"/>
    <w:rsid w:val="00C7741E"/>
    <w:rsid w:val="00C875AB"/>
    <w:rsid w:val="00CA2807"/>
    <w:rsid w:val="00CA3DF1"/>
    <w:rsid w:val="00CA4581"/>
    <w:rsid w:val="00CB3EDC"/>
    <w:rsid w:val="00CB440B"/>
    <w:rsid w:val="00CE18D5"/>
    <w:rsid w:val="00CF4855"/>
    <w:rsid w:val="00D04109"/>
    <w:rsid w:val="00D47510"/>
    <w:rsid w:val="00D565C5"/>
    <w:rsid w:val="00D75706"/>
    <w:rsid w:val="00D91B04"/>
    <w:rsid w:val="00DD6416"/>
    <w:rsid w:val="00DF4E0A"/>
    <w:rsid w:val="00E02DCD"/>
    <w:rsid w:val="00E12C60"/>
    <w:rsid w:val="00E22E87"/>
    <w:rsid w:val="00E51D7A"/>
    <w:rsid w:val="00E57630"/>
    <w:rsid w:val="00E86C2B"/>
    <w:rsid w:val="00EC47C0"/>
    <w:rsid w:val="00ED0E8C"/>
    <w:rsid w:val="00EE1E6C"/>
    <w:rsid w:val="00EF7CC9"/>
    <w:rsid w:val="00F207C0"/>
    <w:rsid w:val="00F20AE5"/>
    <w:rsid w:val="00F645C7"/>
    <w:rsid w:val="00F77DA6"/>
    <w:rsid w:val="00F85820"/>
    <w:rsid w:val="00FC497C"/>
    <w:rsid w:val="00FD2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47E5F"/>
  <w15:chartTrackingRefBased/>
  <w15:docId w15:val="{FB46621B-D594-434D-8519-327E9022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8CB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DDDDDD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8928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50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a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580BCC29724D3BB460AA7D7C4D5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7D04C-A0DD-4391-A728-52A8C2E0582A}"/>
      </w:docPartPr>
      <w:docPartBody>
        <w:p w:rsidR="00904A8A" w:rsidRDefault="0071794B">
          <w:pPr>
            <w:pStyle w:val="4A580BCC29724D3BB460AA7D7C4D5BC3"/>
          </w:pPr>
          <w:r>
            <w:t>S</w:t>
          </w:r>
          <w:r w:rsidRPr="00333CD3">
            <w:t>N</w:t>
          </w:r>
        </w:p>
      </w:docPartBody>
    </w:docPart>
    <w:docPart>
      <w:docPartPr>
        <w:name w:val="E70CF0DCB74E4823BA85A8D334896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698A-D0C4-4BED-B87D-D5B62A68D716}"/>
      </w:docPartPr>
      <w:docPartBody>
        <w:p w:rsidR="00904A8A" w:rsidRDefault="0071794B">
          <w:pPr>
            <w:pStyle w:val="E70CF0DCB74E4823BA85A8D334896DAE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95E6DF4682554245B43C6DA678F5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A5AFE-47CC-4819-85C0-D947A25B9924}"/>
      </w:docPartPr>
      <w:docPartBody>
        <w:p w:rsidR="00904A8A" w:rsidRDefault="0071794B">
          <w:pPr>
            <w:pStyle w:val="95E6DF4682554245B43C6DA678F5E297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1D9181857547401F9F6F02092ED0E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3402-7466-4A2F-BB7C-B4B9B4826539}"/>
      </w:docPartPr>
      <w:docPartBody>
        <w:p w:rsidR="00904A8A" w:rsidRDefault="0071794B">
          <w:pPr>
            <w:pStyle w:val="1D9181857547401F9F6F02092ED0E270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F858B6B7FFA49C183DDB3B5C3B24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C03D3-3E1C-4CDB-A9AD-F24B1DF0FB51}"/>
      </w:docPartPr>
      <w:docPartBody>
        <w:p w:rsidR="00904A8A" w:rsidRDefault="0071794B">
          <w:pPr>
            <w:pStyle w:val="BF858B6B7FFA49C183DDB3B5C3B2455B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72415A28250544F7A07908708FA5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7A478-8FA7-4665-A017-0878B97012F2}"/>
      </w:docPartPr>
      <w:docPartBody>
        <w:p w:rsidR="00904A8A" w:rsidRDefault="0071794B">
          <w:pPr>
            <w:pStyle w:val="72415A28250544F7A07908708FA58D2F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5C638B7EDB1245C68CF540095BBD0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88FB5-F751-4F9D-B670-BDE5777A0214}"/>
      </w:docPartPr>
      <w:docPartBody>
        <w:p w:rsidR="00904A8A" w:rsidRDefault="0071794B">
          <w:pPr>
            <w:pStyle w:val="5C638B7EDB1245C68CF540095BBD07F3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544CABFD45A744F69697D5D81428E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8E97F-BF6C-455A-A45F-1BF8E9FEF837}"/>
      </w:docPartPr>
      <w:docPartBody>
        <w:p w:rsidR="00904A8A" w:rsidRDefault="0071794B">
          <w:pPr>
            <w:pStyle w:val="544CABFD45A744F69697D5D81428E184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284D67B552E4457888000609A44B6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2E29-1C21-4873-8272-04DBD4E73D21}"/>
      </w:docPartPr>
      <w:docPartBody>
        <w:p w:rsidR="00904A8A" w:rsidRDefault="0071794B">
          <w:pPr>
            <w:pStyle w:val="284D67B552E4457888000609A44B6CCA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02CB255A428B44C38EF7198680648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4FBE8-73AC-46A4-B7F4-E7C6FE7B3F51}"/>
      </w:docPartPr>
      <w:docPartBody>
        <w:p w:rsidR="00491C83" w:rsidRDefault="00904A8A" w:rsidP="00904A8A">
          <w:pPr>
            <w:pStyle w:val="02CB255A428B44C38EF7198680648AC6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1374CBDD22A94B609BEDFC9F4F184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4E031-618F-47AC-92CB-811CE1F3F457}"/>
      </w:docPartPr>
      <w:docPartBody>
        <w:p w:rsidR="00491C83" w:rsidRDefault="00904A8A" w:rsidP="00904A8A">
          <w:pPr>
            <w:pStyle w:val="1374CBDD22A94B609BEDFC9F4F184AA6"/>
          </w:pPr>
          <w:r w:rsidRPr="00333CD3">
            <w:rPr>
              <w:lang w:bidi="es-ES"/>
            </w:rPr>
            <w:t>Vaya al grupo Estilos, que encontrará en la pestaña Inicio de la cinta de opciones, para aplicar el formato que necesite en un simple clic.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4B"/>
    <w:rsid w:val="00036579"/>
    <w:rsid w:val="0024615D"/>
    <w:rsid w:val="002859C4"/>
    <w:rsid w:val="002F45B8"/>
    <w:rsid w:val="00491C83"/>
    <w:rsid w:val="004F650D"/>
    <w:rsid w:val="00565C0B"/>
    <w:rsid w:val="0068284C"/>
    <w:rsid w:val="0071794B"/>
    <w:rsid w:val="007C65EB"/>
    <w:rsid w:val="00811231"/>
    <w:rsid w:val="008811EA"/>
    <w:rsid w:val="0090442B"/>
    <w:rsid w:val="00904A8A"/>
    <w:rsid w:val="00C528D3"/>
    <w:rsid w:val="00DB556D"/>
    <w:rsid w:val="00E400D6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580BCC29724D3BB460AA7D7C4D5BC3">
    <w:name w:val="4A580BCC29724D3BB460AA7D7C4D5BC3"/>
  </w:style>
  <w:style w:type="paragraph" w:customStyle="1" w:styleId="E70CF0DCB74E4823BA85A8D334896DAE">
    <w:name w:val="E70CF0DCB74E4823BA85A8D334896DAE"/>
  </w:style>
  <w:style w:type="paragraph" w:customStyle="1" w:styleId="95E6DF4682554245B43C6DA678F5E297">
    <w:name w:val="95E6DF4682554245B43C6DA678F5E297"/>
  </w:style>
  <w:style w:type="paragraph" w:customStyle="1" w:styleId="1D9181857547401F9F6F02092ED0E270">
    <w:name w:val="1D9181857547401F9F6F02092ED0E270"/>
  </w:style>
  <w:style w:type="paragraph" w:customStyle="1" w:styleId="BF858B6B7FFA49C183DDB3B5C3B2455B">
    <w:name w:val="BF858B6B7FFA49C183DDB3B5C3B2455B"/>
  </w:style>
  <w:style w:type="paragraph" w:customStyle="1" w:styleId="72415A28250544F7A07908708FA58D2F">
    <w:name w:val="72415A28250544F7A07908708FA58D2F"/>
  </w:style>
  <w:style w:type="paragraph" w:customStyle="1" w:styleId="5C638B7EDB1245C68CF540095BBD07F3">
    <w:name w:val="5C638B7EDB1245C68CF540095BBD07F3"/>
  </w:style>
  <w:style w:type="paragraph" w:customStyle="1" w:styleId="544CABFD45A744F69697D5D81428E184">
    <w:name w:val="544CABFD45A744F69697D5D81428E184"/>
  </w:style>
  <w:style w:type="paragraph" w:customStyle="1" w:styleId="284D67B552E4457888000609A44B6CCA">
    <w:name w:val="284D67B552E4457888000609A44B6CCA"/>
  </w:style>
  <w:style w:type="paragraph" w:customStyle="1" w:styleId="02CB255A428B44C38EF7198680648AC6">
    <w:name w:val="02CB255A428B44C38EF7198680648AC6"/>
    <w:rsid w:val="00904A8A"/>
  </w:style>
  <w:style w:type="paragraph" w:customStyle="1" w:styleId="1374CBDD22A94B609BEDFC9F4F184AA6">
    <w:name w:val="1374CBDD22A94B609BEDFC9F4F184AA6"/>
    <w:rsid w:val="00904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871-465-0616</CompanyAddress>
  <CompanyPhone>871-465-0616</CompanyPhone>
  <CompanyFax/>
  <CompanyEmail>GAMEUE@HOTMAIL.COM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5981C-1D67-4CB7-BFB7-199FBEAA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1896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Ingeniería en sistemas computacionale</dc:subject>
  <dc:creator>Carlos Ivan Soto PÉrez</dc:creator>
  <cp:keywords/>
  <dc:description>especialidad en desarrollo web y móvil.</dc:description>
  <cp:lastModifiedBy>Roxer GAMEUE</cp:lastModifiedBy>
  <cp:revision>4</cp:revision>
  <cp:lastPrinted>2022-08-15T04:28:00Z</cp:lastPrinted>
  <dcterms:created xsi:type="dcterms:W3CDTF">2022-08-15T02:31:00Z</dcterms:created>
  <dcterms:modified xsi:type="dcterms:W3CDTF">2022-08-15T04:30:00Z</dcterms:modified>
</cp:coreProperties>
</file>